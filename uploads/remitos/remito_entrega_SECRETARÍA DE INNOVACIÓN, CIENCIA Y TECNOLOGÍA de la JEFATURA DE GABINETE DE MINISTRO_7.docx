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defactura"/>
        <w:tblpPr w:leftFromText="141" w:rightFromText="141" w:vertAnchor="text" w:horzAnchor="margin" w:tblpXSpec="center" w:tblpY="11186"/>
        <w:tblW w:w="5815" w:type="pct"/>
        <w:tblLook w:val="04A0" w:firstRow="1" w:lastRow="0" w:firstColumn="1" w:lastColumn="0" w:noHBand="0" w:noVBand="1"/>
        <w:tblDescription w:val="Facturar a/Enviar a"/>
      </w:tblPr>
      <w:tblGrid>
        <w:gridCol w:w="10486"/>
      </w:tblGrid>
      <w:tr w:rsidR="00760D01" w:rsidRPr="0047419D" w14:paraId="7665F3F7" w14:textId="77777777" w:rsidTr="00760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</w:trPr>
        <w:tc>
          <w:tcPr>
            <w:tcW w:w="5000" w:type="pct"/>
          </w:tcPr>
          <w:p w14:paraId="57030AC6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  <w:bookmarkStart w:id="0" w:name="_Hlk192112474"/>
            <w:r w:rsidRPr="00D41CB8">
              <w:rPr>
                <w:b/>
                <w:color w:val="000000" w:themeColor="text1"/>
                <w:sz w:val="20"/>
                <w:lang w:val="es-AR"/>
              </w:rPr>
              <w:t>AUTORIZA</w:t>
            </w:r>
          </w:p>
          <w:p w14:paraId="2AC142E5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</w:p>
          <w:p w14:paraId="5330136C" w14:textId="77777777" w:rsidR="00760D01" w:rsidRPr="0047419D" w:rsidRDefault="00760D01" w:rsidP="00760D01">
            <w:pPr>
              <w:jc w:val="center"/>
              <w:rPr>
                <w:color w:val="000000" w:themeColor="text1"/>
              </w:rPr>
            </w:pPr>
            <w:r w:rsidRPr="00D41CB8">
              <w:rPr>
                <w:bCs/>
                <w:color w:val="000000" w:themeColor="text1"/>
                <w:sz w:val="20"/>
                <w:lang w:val="es-AR"/>
              </w:rPr>
              <w:t xml:space="preserve">Firma y aclaración: </w:t>
            </w:r>
            <w:r>
              <w:rPr>
                <w:bCs/>
                <w:color w:val="000000" w:themeColor="text1"/>
                <w:sz w:val="20"/>
                <w:lang w:val="es-AR"/>
              </w:rPr>
              <w:t>_______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____________________________</w:t>
            </w:r>
            <w:r w:rsidRPr="00D41CB8">
              <w:rPr>
                <w:color w:val="000000" w:themeColor="text1"/>
                <w:sz w:val="20"/>
                <w:lang w:val="es-AR"/>
              </w:rPr>
              <w:t xml:space="preserve"> / DNI: 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</w:t>
            </w:r>
            <w:r w:rsidRPr="00D41CB8">
              <w:rPr>
                <w:color w:val="000000" w:themeColor="text1"/>
                <w:sz w:val="20"/>
                <w:lang w:val="es-AR"/>
              </w:rPr>
              <w:t>______</w:t>
            </w:r>
          </w:p>
        </w:tc>
      </w:tr>
      <w:tr w:rsidR="00760D01" w14:paraId="563D8654" w14:textId="77777777" w:rsidTr="00760D01">
        <w:trPr>
          <w:trHeight w:val="741"/>
        </w:trPr>
        <w:tc>
          <w:tcPr>
            <w:tcW w:w="5000" w:type="pct"/>
          </w:tcPr>
          <w:p w14:paraId="404D53D9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  <w:r w:rsidRPr="00D41CB8">
              <w:rPr>
                <w:color w:val="000000" w:themeColor="text1"/>
                <w:sz w:val="20"/>
              </w:rPr>
              <w:t>RECIBE</w:t>
            </w:r>
          </w:p>
          <w:p w14:paraId="71969541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</w:p>
          <w:p w14:paraId="38E8CE42" w14:textId="77777777" w:rsidR="00760D01" w:rsidRDefault="00760D01" w:rsidP="00760D01">
            <w:pPr>
              <w:tabs>
                <w:tab w:val="left" w:pos="813"/>
                <w:tab w:val="center" w:pos="5099"/>
              </w:tabs>
            </w:pPr>
            <w:r>
              <w:rPr>
                <w:b/>
                <w:bCs/>
                <w:color w:val="000000" w:themeColor="text1"/>
                <w:sz w:val="20"/>
              </w:rPr>
              <w:tab/>
            </w:r>
            <w:r>
              <w:rPr>
                <w:b/>
                <w:bCs/>
                <w:color w:val="000000" w:themeColor="text1"/>
                <w:sz w:val="20"/>
              </w:rPr>
              <w:tab/>
            </w:r>
            <w:r w:rsidRPr="00D41CB8">
              <w:rPr>
                <w:b/>
                <w:bCs/>
                <w:color w:val="000000" w:themeColor="text1"/>
                <w:sz w:val="20"/>
              </w:rPr>
              <w:t xml:space="preserve">Firma y aclaración: </w:t>
            </w:r>
            <w:r>
              <w:rPr>
                <w:b/>
                <w:bCs/>
                <w:color w:val="000000" w:themeColor="text1"/>
                <w:sz w:val="20"/>
              </w:rPr>
              <w:t>_______</w:t>
            </w:r>
            <w:r w:rsidRPr="00D41CB8">
              <w:rPr>
                <w:b/>
                <w:bCs/>
                <w:color w:val="000000" w:themeColor="text1"/>
                <w:sz w:val="20"/>
              </w:rPr>
              <w:t>____________________________</w:t>
            </w:r>
            <w:r w:rsidRPr="00D41CB8">
              <w:rPr>
                <w:b/>
                <w:bCs/>
                <w:color w:val="000000" w:themeColor="text1"/>
                <w:sz w:val="20"/>
                <w:lang w:val="es-AR"/>
              </w:rPr>
              <w:t xml:space="preserve"> / DNI: _________________</w:t>
            </w:r>
          </w:p>
        </w:tc>
      </w:tr>
    </w:tbl>
    <w:bookmarkEnd w:id="0"/>
    <w:p w14:paraId="1FEA9469" w14:textId="2079F1F0" w:rsidR="00D9498D" w:rsidRPr="00E63355" w:rsidRDefault="005946F3" w:rsidP="005946F3">
      <w:pPr>
        <w:pStyle w:val="Ttulo"/>
        <w:tabs>
          <w:tab w:val="left" w:pos="5240"/>
        </w:tabs>
        <w:jc w:val="center"/>
        <w:rPr>
          <w:color w:val="2C283A" w:themeColor="text2"/>
        </w:rPr>
      </w:pPr>
      <w:r>
        <w:t>remito de Entrega</w:t>
      </w:r>
    </w:p>
    <w:tbl>
      <w:tblPr>
        <w:tblStyle w:val="Tabladefactura"/>
        <w:tblpPr w:leftFromText="141" w:rightFromText="141" w:vertAnchor="page" w:horzAnchor="margin" w:tblpX="-719" w:tblpY="4540"/>
        <w:tblW w:w="10436" w:type="dxa"/>
        <w:tblLook w:val="04A0" w:firstRow="1" w:lastRow="0" w:firstColumn="1" w:lastColumn="0" w:noHBand="0" w:noVBand="1"/>
        <w:tblDescription w:val="Facturar a/Enviar a"/>
      </w:tblPr>
      <w:tblGrid>
        <w:gridCol w:w="1622"/>
        <w:gridCol w:w="2180"/>
        <w:gridCol w:w="3496"/>
        <w:gridCol w:w="3138"/>
      </w:tblGrid>
      <w:tr w:rsidR="00920228" w14:paraId="26AF2CAF" w14:textId="77777777" w:rsidTr="00891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1622" w:type="dxa"/>
          </w:tcPr>
          <w:p w14:paraId="054C4A67" w14:textId="747A2F8E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Cant</w:t>
            </w:r>
            <w:r w:rsidR="00BB621E">
              <w:rPr>
                <w:color w:val="000000" w:themeColor="text1"/>
                <w:sz w:val="22"/>
                <w:szCs w:val="22"/>
              </w:rPr>
              <w:t>idad</w:t>
            </w:r>
          </w:p>
        </w:tc>
        <w:tc>
          <w:tcPr>
            <w:tcW w:w="2180" w:type="dxa"/>
          </w:tcPr>
          <w:p w14:paraId="5ACF051E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D54F97">
              <w:rPr>
                <w:color w:val="000000" w:themeColor="text1"/>
                <w:sz w:val="22"/>
                <w:szCs w:val="22"/>
              </w:rPr>
              <w:t>N°</w:t>
            </w:r>
            <w:proofErr w:type="spellEnd"/>
            <w:r w:rsidRPr="00D54F97">
              <w:rPr>
                <w:color w:val="000000" w:themeColor="text1"/>
                <w:sz w:val="22"/>
                <w:szCs w:val="22"/>
              </w:rPr>
              <w:t xml:space="preserve"> de Serie</w:t>
            </w:r>
          </w:p>
        </w:tc>
        <w:tc>
          <w:tcPr>
            <w:tcW w:w="3496" w:type="dxa"/>
          </w:tcPr>
          <w:p w14:paraId="53043679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3138" w:type="dxa"/>
          </w:tcPr>
          <w:p w14:paraId="63AAB358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Observación</w:t>
            </w:r>
          </w:p>
        </w:tc>
      </w:tr>
      <w:tr w:rsidR="002F0EB3" w14:paraId="4BFCA35B" w14:textId="77777777" w:rsidTr="002F0EB3">
        <w:trPr>
          <w:trHeight w:val="193"/>
        </w:trPr>
        <w:tc>
          <w:tcPr>
            <w:tcW w:w="1622" w:type="dxa"/>
          </w:tcPr>
          <w:p>
            <w:r/>
          </w:p>
        </w:tc>
        <w:tc>
          <w:tcPr>
            <w:tcW w:w="2180" w:type="dxa"/>
          </w:tcPr>
          <w:p w14:paraId="02300BAF" w14:textId="77777777" w:rsidR="002F0EB3" w:rsidRPr="00D54F97" w:rsidRDefault="002F0EB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496" w:type="dxa"/>
          </w:tcPr>
          <w:p w14:paraId="083CEE9A" w14:textId="77777777" w:rsidR="002F0EB3" w:rsidRPr="00D54F97" w:rsidRDefault="002F0EB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138" w:type="dxa"/>
          </w:tcPr>
          <w:p w14:paraId="249A3C00" w14:textId="77777777" w:rsidR="002F0EB3" w:rsidRPr="00D54F97" w:rsidRDefault="002F0EB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>
        <w:tc>
          <w:tcPr>
            <w:tcW w:type="dxa" w:w="1622"/>
          </w:tcPr>
          <w:p>
            <w:r>
              <w:t>4</w:t>
            </w:r>
          </w:p>
        </w:tc>
        <w:tc>
          <w:tcPr>
            <w:tcW w:type="dxa" w:w="2180"/>
          </w:tcPr>
          <w:p>
            <w:r>
              <w:t>-</w:t>
            </w:r>
          </w:p>
        </w:tc>
        <w:tc>
          <w:tcPr>
            <w:tcW w:type="dxa" w:w="3496"/>
          </w:tcPr>
          <w:p>
            <w:r>
              <w:t>UAP-AC-PRO</w:t>
            </w:r>
          </w:p>
        </w:tc>
        <w:tc>
          <w:tcPr>
            <w:tcW w:type="dxa" w:w="3138"/>
          </w:tcPr>
          <w:p>
            <w:r>
              <w:t>1150061540, 1150061484, 1150050876, 1150050875</w:t>
            </w:r>
          </w:p>
        </w:tc>
      </w:tr>
    </w:tbl>
    <w:tbl>
      <w:tblPr>
        <w:tblStyle w:val="Tabladefactura"/>
        <w:tblpPr w:leftFromText="142" w:rightFromText="142" w:vertAnchor="text" w:horzAnchor="margin" w:tblpXSpec="center" w:tblpY="107"/>
        <w:tblOverlap w:val="never"/>
        <w:tblW w:w="10485" w:type="dxa"/>
        <w:tblLook w:val="04A0" w:firstRow="1" w:lastRow="0" w:firstColumn="1" w:lastColumn="0" w:noHBand="0" w:noVBand="1"/>
        <w:tblDescription w:val="Facturar a/Enviar a"/>
      </w:tblPr>
      <w:tblGrid>
        <w:gridCol w:w="10485"/>
      </w:tblGrid>
      <w:tr w:rsidR="00E63355" w:rsidRPr="0047419D" w14:paraId="3964A818" w14:textId="77777777" w:rsidTr="00D54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tcW w:w="10485" w:type="dxa"/>
            <w:vAlign w:val="top"/>
          </w:tcPr>
          <w:p>
            <w:r>
              <w:t>Fecha:  12/05/2025</w:t>
            </w:r>
          </w:p>
        </w:tc>
      </w:tr>
      <w:tr w:rsidR="00E63355" w14:paraId="17B321A9" w14:textId="77777777" w:rsidTr="00760D01">
        <w:trPr>
          <w:trHeight w:val="684"/>
        </w:trPr>
        <w:tc>
          <w:tcPr>
            <w:tcW w:w="10485" w:type="dxa"/>
          </w:tcPr>
          <w:p>
            <w:r>
              <w:t>Remitente:  Direccion General de Sistemas informaticos</w:t>
            </w:r>
          </w:p>
        </w:tc>
      </w:tr>
      <w:tr w:rsidR="00E63355" w14:paraId="18AA7F41" w14:textId="77777777" w:rsidTr="00E63355">
        <w:trPr>
          <w:trHeight w:val="714"/>
        </w:trPr>
        <w:tc>
          <w:tcPr>
            <w:tcW w:w="10485" w:type="dxa"/>
            <w:shd w:val="clear" w:color="auto" w:fill="DEEAF6" w:themeFill="accent1" w:themeFillTint="33"/>
          </w:tcPr>
          <w:p>
            <w:r>
              <w:t>Destinatario:  SECRETARÍA DE INNOVACIÓN, CIENCIA Y TECNOLOGÍA de la JEFATURA DE GABINETE DE MINISTRO</w:t>
            </w:r>
          </w:p>
        </w:tc>
      </w:tr>
    </w:tbl>
    <w:p w14:paraId="137A21AB" w14:textId="6213F802" w:rsidR="003B0575" w:rsidRPr="00812FCF" w:rsidRDefault="003B0575" w:rsidP="003B0575">
      <w:pPr>
        <w:rPr>
          <w:sz w:val="22"/>
          <w:szCs w:val="22"/>
          <w:u w:val="single"/>
        </w:rPr>
      </w:pPr>
    </w:p>
    <w:sectPr w:rsidR="003B0575" w:rsidRPr="00812FCF" w:rsidSect="006A1162">
      <w:footerReference w:type="default" r:id="rId11"/>
      <w:headerReference w:type="first" r:id="rId12"/>
      <w:pgSz w:w="11906" w:h="16838" w:code="9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C1E356" w14:textId="77777777" w:rsidR="0059153E" w:rsidRDefault="0059153E">
      <w:pPr>
        <w:spacing w:after="0"/>
      </w:pPr>
      <w:r>
        <w:separator/>
      </w:r>
    </w:p>
  </w:endnote>
  <w:endnote w:type="continuationSeparator" w:id="0">
    <w:p w14:paraId="66855F1C" w14:textId="77777777" w:rsidR="0059153E" w:rsidRDefault="00591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D0299" w14:textId="77777777" w:rsidR="00147208" w:rsidRDefault="00147208" w:rsidP="00147208">
    <w:pPr>
      <w:pStyle w:val="Piedepgina"/>
      <w:jc w:val="left"/>
      <w:rPr>
        <w:lang w:bidi="es-ES"/>
      </w:rPr>
    </w:pPr>
  </w:p>
  <w:p w14:paraId="1A098D6A" w14:textId="77777777" w:rsidR="00CA5326" w:rsidRPr="00147208" w:rsidRDefault="00CA5326" w:rsidP="00147208">
    <w:pPr>
      <w:pStyle w:val="Piedepgin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503079" w14:textId="77777777" w:rsidR="0059153E" w:rsidRDefault="0059153E">
      <w:pPr>
        <w:spacing w:after="0"/>
      </w:pPr>
      <w:r>
        <w:separator/>
      </w:r>
    </w:p>
  </w:footnote>
  <w:footnote w:type="continuationSeparator" w:id="0">
    <w:p w14:paraId="235CCD97" w14:textId="77777777" w:rsidR="0059153E" w:rsidRDefault="00591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E152D" w14:textId="394202B7" w:rsidR="005946F3" w:rsidRDefault="00760D01" w:rsidP="00760D01">
    <w:pPr>
      <w:spacing w:line="264" w:lineRule="auto"/>
    </w:pPr>
    <w:r>
      <w:rPr>
        <w:noProof/>
        <w:color w:val="000000"/>
      </w:rPr>
      <w:drawing>
        <wp:inline distT="0" distB="0" distL="0" distR="0" wp14:anchorId="48AFE50A" wp14:editId="7E158557">
          <wp:extent cx="1190625" cy="209550"/>
          <wp:effectExtent l="0" t="0" r="9525" b="0"/>
          <wp:docPr id="34678093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678093" name="Imagen 346780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20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946F3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3A2BE7" wp14:editId="1AB332A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ctángulo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169E71" id="Rectángulo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" filled="f" strokecolor="#2c283a [3215]" strokeweight="1.25pt">
              <w10:wrap anchorx="page" anchory="page"/>
            </v:rect>
          </w:pict>
        </mc:Fallback>
      </mc:AlternateContent>
    </w:r>
    <w:r w:rsidR="00DA0F75">
      <w:tab/>
    </w:r>
    <w:r w:rsidR="00DA0F75">
      <w:tab/>
    </w:r>
    <w:r w:rsidR="00DA0F75">
      <w:tab/>
    </w:r>
    <w:r w:rsidR="00DA0F75">
      <w:tab/>
    </w:r>
    <w:sdt>
      <w:sdtPr>
        <w:alias w:val="Título"/>
        <w:id w:val="15524250"/>
        <w:placeholder>
          <w:docPart w:val="FC8792D10566470FBE7816EB32D9FDD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06207">
          <w:t>Dirección de Sistemas Informáticos | Área de Servicios TI</w:t>
        </w:r>
      </w:sdtContent>
    </w:sdt>
  </w:p>
  <w:p w14:paraId="112F433B" w14:textId="77777777" w:rsidR="005946F3" w:rsidRDefault="005946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875394">
    <w:abstractNumId w:val="0"/>
  </w:num>
  <w:num w:numId="2" w16cid:durableId="783116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BE"/>
    <w:rsid w:val="000247DD"/>
    <w:rsid w:val="000346ED"/>
    <w:rsid w:val="0006117E"/>
    <w:rsid w:val="000633F7"/>
    <w:rsid w:val="000741C6"/>
    <w:rsid w:val="00093515"/>
    <w:rsid w:val="000A23D2"/>
    <w:rsid w:val="000E135E"/>
    <w:rsid w:val="00112082"/>
    <w:rsid w:val="00122861"/>
    <w:rsid w:val="00147208"/>
    <w:rsid w:val="00175F53"/>
    <w:rsid w:val="002534F1"/>
    <w:rsid w:val="00255734"/>
    <w:rsid w:val="002939AB"/>
    <w:rsid w:val="002A53DA"/>
    <w:rsid w:val="002B6925"/>
    <w:rsid w:val="002B7C81"/>
    <w:rsid w:val="002E6B65"/>
    <w:rsid w:val="002F0EB3"/>
    <w:rsid w:val="00355FB9"/>
    <w:rsid w:val="00361236"/>
    <w:rsid w:val="0036186F"/>
    <w:rsid w:val="00391DBC"/>
    <w:rsid w:val="00395A5E"/>
    <w:rsid w:val="003A5EA6"/>
    <w:rsid w:val="003B0575"/>
    <w:rsid w:val="00403CDA"/>
    <w:rsid w:val="004168E7"/>
    <w:rsid w:val="0043022A"/>
    <w:rsid w:val="00444F07"/>
    <w:rsid w:val="0047419D"/>
    <w:rsid w:val="004C306F"/>
    <w:rsid w:val="004C50B0"/>
    <w:rsid w:val="004F44ED"/>
    <w:rsid w:val="00504BF5"/>
    <w:rsid w:val="00523A57"/>
    <w:rsid w:val="00565B0A"/>
    <w:rsid w:val="00575A98"/>
    <w:rsid w:val="00582ACE"/>
    <w:rsid w:val="00591137"/>
    <w:rsid w:val="0059153E"/>
    <w:rsid w:val="005946F3"/>
    <w:rsid w:val="005C2CF2"/>
    <w:rsid w:val="005F342D"/>
    <w:rsid w:val="006073BC"/>
    <w:rsid w:val="00613CB2"/>
    <w:rsid w:val="0063714F"/>
    <w:rsid w:val="006433F3"/>
    <w:rsid w:val="0065347E"/>
    <w:rsid w:val="00654C1C"/>
    <w:rsid w:val="006A1162"/>
    <w:rsid w:val="006B542C"/>
    <w:rsid w:val="006E4650"/>
    <w:rsid w:val="0071121A"/>
    <w:rsid w:val="00715E38"/>
    <w:rsid w:val="00735733"/>
    <w:rsid w:val="00735CF9"/>
    <w:rsid w:val="007452C6"/>
    <w:rsid w:val="007478D6"/>
    <w:rsid w:val="0075042F"/>
    <w:rsid w:val="00760D01"/>
    <w:rsid w:val="007B7ADC"/>
    <w:rsid w:val="007C0B5D"/>
    <w:rsid w:val="007C1E31"/>
    <w:rsid w:val="007D40B1"/>
    <w:rsid w:val="007E5071"/>
    <w:rsid w:val="008061BE"/>
    <w:rsid w:val="00806207"/>
    <w:rsid w:val="0080720B"/>
    <w:rsid w:val="00811291"/>
    <w:rsid w:val="00812FCF"/>
    <w:rsid w:val="0086013E"/>
    <w:rsid w:val="00891DFA"/>
    <w:rsid w:val="008942F4"/>
    <w:rsid w:val="008D6BEC"/>
    <w:rsid w:val="00904DBC"/>
    <w:rsid w:val="00920228"/>
    <w:rsid w:val="00926B8F"/>
    <w:rsid w:val="00982676"/>
    <w:rsid w:val="0099786D"/>
    <w:rsid w:val="00A721F2"/>
    <w:rsid w:val="00A72602"/>
    <w:rsid w:val="00AA67C6"/>
    <w:rsid w:val="00AD122F"/>
    <w:rsid w:val="00AD1512"/>
    <w:rsid w:val="00AE3FEB"/>
    <w:rsid w:val="00B64B2D"/>
    <w:rsid w:val="00BA6340"/>
    <w:rsid w:val="00BB621E"/>
    <w:rsid w:val="00BC286E"/>
    <w:rsid w:val="00C23609"/>
    <w:rsid w:val="00C25CCA"/>
    <w:rsid w:val="00C4464C"/>
    <w:rsid w:val="00C54F25"/>
    <w:rsid w:val="00C7576A"/>
    <w:rsid w:val="00C96A87"/>
    <w:rsid w:val="00CA528F"/>
    <w:rsid w:val="00CA5326"/>
    <w:rsid w:val="00CD1338"/>
    <w:rsid w:val="00D41CB8"/>
    <w:rsid w:val="00D54F97"/>
    <w:rsid w:val="00D60F0D"/>
    <w:rsid w:val="00D776E0"/>
    <w:rsid w:val="00D9498D"/>
    <w:rsid w:val="00DA0F75"/>
    <w:rsid w:val="00DB173E"/>
    <w:rsid w:val="00DF22E3"/>
    <w:rsid w:val="00E12E37"/>
    <w:rsid w:val="00E21AE6"/>
    <w:rsid w:val="00E63355"/>
    <w:rsid w:val="00E87050"/>
    <w:rsid w:val="00EE7455"/>
    <w:rsid w:val="00F020F9"/>
    <w:rsid w:val="00F33D62"/>
    <w:rsid w:val="00F8508E"/>
    <w:rsid w:val="00FB3AE3"/>
    <w:rsid w:val="00FC02F2"/>
    <w:rsid w:val="00FD2E53"/>
    <w:rsid w:val="00FF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4E84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kern w:val="2"/>
        <w:sz w:val="18"/>
        <w:lang w:val="es-E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19D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3"/>
    <w:qFormat/>
    <w:rsid w:val="00147208"/>
    <w:pPr>
      <w:numPr>
        <w:ilvl w:val="1"/>
      </w:numPr>
      <w:spacing w:before="80" w:after="0" w:line="280" w:lineRule="exact"/>
    </w:pPr>
    <w:rPr>
      <w:b/>
      <w:bCs/>
      <w:color w:val="2E74B5" w:themeColor="accent1" w:themeShade="BF"/>
      <w:kern w:val="0"/>
      <w:sz w:val="24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3"/>
    <w:rsid w:val="00147208"/>
    <w:rPr>
      <w:b/>
      <w:bCs/>
      <w:color w:val="2E74B5" w:themeColor="accent1" w:themeShade="BF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2"/>
    <w:qFormat/>
    <w:rsid w:val="005C2CF2"/>
    <w:pP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sid w:val="005C2CF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Tabladefactura">
    <w:name w:val="Tabla de factura"/>
    <w:basedOn w:val="Tablanormal"/>
    <w:uiPriority w:val="99"/>
    <w:rsid w:val="00147208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auto"/>
      </w:rPr>
      <w:tblPr/>
      <w:tcPr>
        <w:shd w:val="clear" w:color="auto" w:fill="9CC2E5" w:themeFill="accent1" w:themeFillTint="99"/>
      </w:tcPr>
    </w:tblStyle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ncabezadodefactura">
    <w:name w:val="Encabezado de factura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formulario">
    <w:name w:val="Encabezado de formulario"/>
    <w:basedOn w:val="Normal"/>
    <w:uiPriority w:val="2"/>
    <w:qFormat/>
    <w:pPr>
      <w:spacing w:after="120"/>
    </w:pPr>
    <w:rPr>
      <w:b/>
      <w:bCs/>
    </w:rPr>
  </w:style>
  <w:style w:type="paragraph" w:customStyle="1" w:styleId="Textodeformulario">
    <w:name w:val="Texto de formulario"/>
    <w:basedOn w:val="Normal"/>
    <w:uiPriority w:val="2"/>
    <w:qFormat/>
    <w:pPr>
      <w:spacing w:after="120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ierre">
    <w:name w:val="Closing"/>
    <w:basedOn w:val="Normal"/>
    <w:link w:val="CierreCar"/>
    <w:uiPriority w:val="4"/>
    <w:unhideWhenUsed/>
    <w:qFormat/>
    <w:rsid w:val="00147208"/>
    <w:pPr>
      <w:spacing w:before="360" w:after="120"/>
    </w:pPr>
    <w:rPr>
      <w:b/>
      <w:bCs/>
      <w:color w:val="2E74B5" w:themeColor="accent1" w:themeShade="BF"/>
      <w:sz w:val="24"/>
    </w:rPr>
  </w:style>
  <w:style w:type="character" w:customStyle="1" w:styleId="CierreCar">
    <w:name w:val="Cierre Car"/>
    <w:basedOn w:val="Fuentedeprrafopredeter"/>
    <w:link w:val="Cierre"/>
    <w:uiPriority w:val="4"/>
    <w:rsid w:val="00147208"/>
    <w:rPr>
      <w:b/>
      <w:bCs/>
      <w:color w:val="2E74B5" w:themeColor="accent1" w:themeShade="BF"/>
      <w:sz w:val="24"/>
    </w:rPr>
  </w:style>
  <w:style w:type="paragraph" w:customStyle="1" w:styleId="Organizacin">
    <w:name w:val="Organización"/>
    <w:basedOn w:val="Normal"/>
    <w:next w:val="Normal"/>
    <w:uiPriority w:val="4"/>
    <w:qFormat/>
    <w:rsid w:val="00591137"/>
    <w:pPr>
      <w:spacing w:before="84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olor w:val="5B9BD5" w:themeColor="accent1"/>
    </w:rPr>
  </w:style>
  <w:style w:type="paragraph" w:customStyle="1" w:styleId="Informacindecontacto">
    <w:name w:val="Información de contacto"/>
    <w:basedOn w:val="Normal"/>
    <w:uiPriority w:val="4"/>
    <w:qFormat/>
    <w:pPr>
      <w:spacing w:before="40" w:after="0"/>
    </w:pPr>
  </w:style>
  <w:style w:type="paragraph" w:styleId="NormalWeb">
    <w:name w:val="Normal (Web)"/>
    <w:basedOn w:val="Normal"/>
    <w:uiPriority w:val="99"/>
    <w:semiHidden/>
    <w:unhideWhenUsed/>
    <w:rsid w:val="007E50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Usuario\AppData\Roaming\Microsoft\Templates\Factura%20de%20ventas%20empresariales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8792D10566470FBE7816EB32D9F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60755-BFD7-4363-9A8E-D7DE2425EAFF}"/>
      </w:docPartPr>
      <w:docPartBody>
        <w:p w:rsidR="0095623F" w:rsidRDefault="00000000">
          <w:pPr>
            <w:pStyle w:val="FC8792D10566470FBE7816EB32D9FDDD"/>
          </w:pPr>
          <w:r>
            <w:rPr>
              <w:color w:val="4472C4" w:themeColor="accent1"/>
              <w:sz w:val="20"/>
              <w:szCs w:val="20"/>
              <w:lang w:val="es-MX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B5"/>
    <w:rsid w:val="000633F7"/>
    <w:rsid w:val="00153220"/>
    <w:rsid w:val="002461FA"/>
    <w:rsid w:val="00362565"/>
    <w:rsid w:val="0041233F"/>
    <w:rsid w:val="00441514"/>
    <w:rsid w:val="00470703"/>
    <w:rsid w:val="004C6339"/>
    <w:rsid w:val="004C74E6"/>
    <w:rsid w:val="004E0321"/>
    <w:rsid w:val="00504BF5"/>
    <w:rsid w:val="006B542C"/>
    <w:rsid w:val="007816C6"/>
    <w:rsid w:val="007B7ADC"/>
    <w:rsid w:val="00843ED2"/>
    <w:rsid w:val="00886EAA"/>
    <w:rsid w:val="008B6AF3"/>
    <w:rsid w:val="0095623F"/>
    <w:rsid w:val="009900CA"/>
    <w:rsid w:val="009B1CB5"/>
    <w:rsid w:val="009C7D5C"/>
    <w:rsid w:val="00A12AE1"/>
    <w:rsid w:val="00AB5F7A"/>
    <w:rsid w:val="00B959E1"/>
    <w:rsid w:val="00BC286E"/>
    <w:rsid w:val="00C0334B"/>
    <w:rsid w:val="00CA032E"/>
    <w:rsid w:val="00CD38DD"/>
    <w:rsid w:val="00D218B7"/>
    <w:rsid w:val="00D60F0D"/>
    <w:rsid w:val="00E12E37"/>
    <w:rsid w:val="00E6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2"/>
    <w:qFormat/>
    <w:pP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paragraph" w:customStyle="1" w:styleId="FC8792D10566470FBE7816EB32D9FDDD">
    <w:name w:val="FC8792D10566470FBE7816EB32D9FD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3B1A1D-B6FD-4D51-9E85-E58130E5B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920CCC-7971-4980-8B94-C0D74CBC4C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AF0ACC9-2D1A-44A7-BC7A-D7A43A58C4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CAED7E39-1D0B-4FB6-B926-433E7A52DAD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Factura de ventas empresariales.dotx</Template>
  <TotalTime>0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Dirección de Sistemas Informáticos | Área de Servicios TI</vt:lpstr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Dirección de Sistemas Informáticos | Área de Servicios TI</dc:title>
  <dc:subject/>
  <dc:creator/>
  <cp:keywords/>
  <dc:description/>
  <cp:lastModifiedBy/>
  <cp:revision>1</cp:revision>
  <dcterms:created xsi:type="dcterms:W3CDTF">2025-03-06T03:40:00Z</dcterms:created>
  <dcterms:modified xsi:type="dcterms:W3CDTF">2025-03-17T16:03:00Z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