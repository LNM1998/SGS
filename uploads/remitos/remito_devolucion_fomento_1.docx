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Devolución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 w14:paraId="2951F6C3" w14:textId="7E041CDA" w:rsidR="007C0B5D" w:rsidRDefault="00760D01">
            <w:r>
              <w:t>{cantidad}</w:t>
            </w:r>
          </w:p>
        </w:tc>
        <w:tc>
          <w:tcPr>
            <w:tcW w:w="2372" w:type="dxa"/>
          </w:tcPr>
          <w:p w14:paraId="487471BA" w14:textId="5F854B6B" w:rsidR="007C0B5D" w:rsidRDefault="00760D01">
            <w:r>
              <w:t>{numero_serie}</w:t>
            </w:r>
          </w:p>
        </w:tc>
        <w:tc>
          <w:tcPr>
            <w:tcW w:w="3773" w:type="dxa"/>
          </w:tcPr>
          <w:p w14:paraId="363BD313" w14:textId="6D5CCA04" w:rsidR="007C0B5D" w:rsidRPr="000247DD" w:rsidRDefault="000247DD">
            <w:pPr>
              <w:rPr>
                <w:lang w:val="es-AR"/>
              </w:rPr>
            </w:pPr>
            <w:r w:rsidRPr="000247DD">
              <w:rPr>
                <w:lang w:val="es-AR"/>
              </w:rPr>
              <w:t>{descripcion}</w:t>
            </w:r>
          </w:p>
        </w:tc>
        <w:tc>
          <w:tcPr>
            <w:tcW w:w="3355" w:type="dxa"/>
          </w:tcPr>
          <w:p w14:paraId="301D45F6" w14:textId="0979A5B5" w:rsidR="007C0B5D" w:rsidRDefault="00760D01">
            <w:r>
              <w:t>{observaci</w:t>
            </w:r>
            <w:r w:rsidR="00806207">
              <w:t>o</w:t>
            </w:r>
            <w:r>
              <w:t>n}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18/03/2025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fomento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