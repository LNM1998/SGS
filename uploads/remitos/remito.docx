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</w:t>
      </w:r>
      <w:r w:rsidR="00395A5E">
        <w:t xml:space="preserve"> {tipo_remito}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 w14:paraId="2951F6C3" w14:textId="7E041CDA" w:rsidR="007C0B5D" w:rsidRDefault="00760D01">
            <w:r>
              <w:t>{cantidad}</w:t>
            </w:r>
          </w:p>
        </w:tc>
        <w:tc>
          <w:tcPr>
            <w:tcW w:w="2372" w:type="dxa"/>
          </w:tcPr>
          <w:p w14:paraId="487471BA" w14:textId="5F854B6B" w:rsidR="007C0B5D" w:rsidRDefault="00760D01">
            <w:r>
              <w:t>{numero_serie}</w:t>
            </w:r>
          </w:p>
        </w:tc>
        <w:tc>
          <w:tcPr>
            <w:tcW w:w="3773" w:type="dxa"/>
          </w:tcPr>
          <w:p w14:paraId="363BD313" w14:textId="6D5CCA04" w:rsidR="007C0B5D" w:rsidRPr="000247DD" w:rsidRDefault="000247DD">
            <w:pPr>
              <w:rPr>
                <w:lang w:val="es-AR"/>
              </w:rPr>
            </w:pPr>
            <w:r w:rsidRPr="000247DD">
              <w:rPr>
                <w:lang w:val="es-AR"/>
              </w:rPr>
              <w:t>{descripcion}</w:t>
            </w:r>
          </w:p>
        </w:tc>
        <w:tc>
          <w:tcPr>
            <w:tcW w:w="3355" w:type="dxa"/>
          </w:tcPr>
          <w:p w14:paraId="301D45F6" w14:textId="0979A5B5" w:rsidR="007C0B5D" w:rsidRDefault="00760D01">
            <w:r>
              <w:t>{observaci</w:t>
            </w:r>
            <w:r w:rsidR="00806207">
              <w:t>o</w:t>
            </w:r>
            <w:r>
              <w:t>n}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 w14:paraId="7E987244" w14:textId="55BD802F" w:rsidR="007C0B5D" w:rsidRDefault="00000000">
            <w:r>
              <w:t>Fecha</w:t>
            </w:r>
            <w:proofErr w:type="gramStart"/>
            <w:r w:rsidR="005F342D">
              <w:t>:</w:t>
            </w:r>
            <w:r>
              <w:t xml:space="preserve">  </w:t>
            </w:r>
            <w:r w:rsidR="00760D01">
              <w:t>{</w:t>
            </w:r>
            <w:proofErr w:type="gramEnd"/>
            <w:r w:rsidR="00760D01">
              <w:t>fecha}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 w14:paraId="65917144" w14:textId="61EB5D6B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Remitente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remitente}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 w14:paraId="4E1F0FB5" w14:textId="1D6BC39D" w:rsidR="007C0B5D" w:rsidRPr="00760D01" w:rsidRDefault="00000000">
            <w:pPr>
              <w:rPr>
                <w:b/>
                <w:bCs/>
              </w:rPr>
            </w:pPr>
            <w:r w:rsidRPr="00760D01">
              <w:rPr>
                <w:b/>
                <w:bCs/>
              </w:rPr>
              <w:t>Destinatario</w:t>
            </w:r>
            <w:proofErr w:type="gramStart"/>
            <w:r w:rsidR="005F342D">
              <w:rPr>
                <w:b/>
                <w:bCs/>
              </w:rPr>
              <w:t>:</w:t>
            </w:r>
            <w:r w:rsidRPr="00760D01">
              <w:rPr>
                <w:b/>
                <w:bCs/>
              </w:rPr>
              <w:t xml:space="preserve">  </w:t>
            </w:r>
            <w:r w:rsidR="00760D01">
              <w:rPr>
                <w:b/>
                <w:bCs/>
              </w:rPr>
              <w:t>{</w:t>
            </w:r>
            <w:proofErr w:type="gramEnd"/>
            <w:r w:rsidR="00760D01">
              <w:rPr>
                <w:b/>
                <w:bCs/>
              </w:rPr>
              <w:t>destinatario}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