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36" w:type="dxa"/>
        <w:tblLook w:val="04A0" w:firstRow="1" w:lastRow="0" w:firstColumn="1" w:lastColumn="0" w:noHBand="0" w:noVBand="1"/>
        <w:tblDescription w:val="Facturar a/Enviar a"/>
      </w:tblPr>
      <w:tblGrid>
        <w:gridCol w:w="1622"/>
        <w:gridCol w:w="2180"/>
        <w:gridCol w:w="3496"/>
        <w:gridCol w:w="3138"/>
      </w:tblGrid>
      <w:tr w:rsidR="00920228" w14:paraId="26AF2CAF" w14:textId="77777777" w:rsidTr="0089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622" w:type="dxa"/>
          </w:tcPr>
          <w:p w14:paraId="054C4A67" w14:textId="747A2F8E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 w:rsidR="00BB621E"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138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F0EB3" w14:paraId="4BFCA35B" w14:textId="77777777" w:rsidTr="002F0EB3">
        <w:trPr>
          <w:trHeight w:val="193"/>
        </w:trPr>
        <w:tc>
          <w:tcPr>
            <w:tcW w:w="1622" w:type="dxa"/>
          </w:tcPr>
          <w:p>
            <w:r/>
          </w:p>
        </w:tc>
        <w:tc>
          <w:tcPr>
            <w:tcW w:w="2180" w:type="dxa"/>
          </w:tcPr>
          <w:p w14:paraId="02300BAF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83CEE9A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8" w:type="dxa"/>
          </w:tcPr>
          <w:p w14:paraId="249A3C00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>
        <w:tc>
          <w:tcPr>
            <w:tcW w:type="dxa" w:w="1622"/>
          </w:tcPr>
          <w:p>
            <w:r>
              <w:t>1</w:t>
            </w:r>
          </w:p>
        </w:tc>
        <w:tc>
          <w:tcPr>
            <w:tcW w:type="dxa" w:w="2180"/>
          </w:tcPr>
          <w:p>
            <w:r>
              <w:t>001</w:t>
            </w:r>
          </w:p>
        </w:tc>
        <w:tc>
          <w:tcPr>
            <w:tcW w:type="dxa" w:w="3496"/>
          </w:tcPr>
          <w:p>
            <w:r>
              <w:t>eToken</w:t>
            </w:r>
          </w:p>
        </w:tc>
        <w:tc>
          <w:tcPr>
            <w:tcW w:type="dxa" w:w="3138"/>
          </w:tcPr>
          <w:p>
            <w:r>
              <w:t>Token Epass2003 Firma Digital</w:t>
            </w: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31/03/2025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Autorizaciones y Registros TIC</w:t>
            </w:r>
          </w:p>
        </w:tc>
      </w:tr>
    </w:tbl>
    <w:p w14:paraId="137A21AB" w14:textId="6213F802" w:rsidR="003B0575" w:rsidRPr="00812FCF" w:rsidRDefault="003B0575" w:rsidP="003B0575">
      <w:pPr>
        <w:rPr>
          <w:sz w:val="22"/>
          <w:szCs w:val="22"/>
          <w:u w:val="single"/>
        </w:rPr>
      </w:pPr>
    </w:p>
    <w:sectPr w:rsidR="003B0575" w:rsidRPr="00812FCF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E356" w14:textId="77777777" w:rsidR="0059153E" w:rsidRDefault="0059153E">
      <w:pPr>
        <w:spacing w:after="0"/>
      </w:pPr>
      <w:r>
        <w:separator/>
      </w:r>
    </w:p>
  </w:endnote>
  <w:endnote w:type="continuationSeparator" w:id="0">
    <w:p w14:paraId="66855F1C" w14:textId="77777777" w:rsidR="0059153E" w:rsidRDefault="0059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03079" w14:textId="77777777" w:rsidR="0059153E" w:rsidRDefault="0059153E">
      <w:pPr>
        <w:spacing w:after="0"/>
      </w:pPr>
      <w:r>
        <w:separator/>
      </w:r>
    </w:p>
  </w:footnote>
  <w:footnote w:type="continuationSeparator" w:id="0">
    <w:p w14:paraId="235CCD97" w14:textId="77777777" w:rsidR="0059153E" w:rsidRDefault="00591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633F7"/>
    <w:rsid w:val="000741C6"/>
    <w:rsid w:val="00093515"/>
    <w:rsid w:val="000A23D2"/>
    <w:rsid w:val="000E135E"/>
    <w:rsid w:val="00112082"/>
    <w:rsid w:val="00122861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2F0EB3"/>
    <w:rsid w:val="00355FB9"/>
    <w:rsid w:val="00361236"/>
    <w:rsid w:val="0036186F"/>
    <w:rsid w:val="00391DBC"/>
    <w:rsid w:val="00395A5E"/>
    <w:rsid w:val="003A5EA6"/>
    <w:rsid w:val="003B0575"/>
    <w:rsid w:val="00403CDA"/>
    <w:rsid w:val="004168E7"/>
    <w:rsid w:val="0043022A"/>
    <w:rsid w:val="00444F07"/>
    <w:rsid w:val="0047419D"/>
    <w:rsid w:val="004C306F"/>
    <w:rsid w:val="004C50B0"/>
    <w:rsid w:val="004F44ED"/>
    <w:rsid w:val="00504BF5"/>
    <w:rsid w:val="00523A57"/>
    <w:rsid w:val="00565B0A"/>
    <w:rsid w:val="00575A98"/>
    <w:rsid w:val="00582ACE"/>
    <w:rsid w:val="00591137"/>
    <w:rsid w:val="0059153E"/>
    <w:rsid w:val="005946F3"/>
    <w:rsid w:val="005C2CF2"/>
    <w:rsid w:val="005F342D"/>
    <w:rsid w:val="006073BC"/>
    <w:rsid w:val="00613CB2"/>
    <w:rsid w:val="0063714F"/>
    <w:rsid w:val="006433F3"/>
    <w:rsid w:val="0065347E"/>
    <w:rsid w:val="00654C1C"/>
    <w:rsid w:val="006A1162"/>
    <w:rsid w:val="006B542C"/>
    <w:rsid w:val="006E4650"/>
    <w:rsid w:val="0071121A"/>
    <w:rsid w:val="00715E38"/>
    <w:rsid w:val="00735733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0720B"/>
    <w:rsid w:val="00811291"/>
    <w:rsid w:val="00812FCF"/>
    <w:rsid w:val="0086013E"/>
    <w:rsid w:val="00891DFA"/>
    <w:rsid w:val="008942F4"/>
    <w:rsid w:val="008D6BEC"/>
    <w:rsid w:val="00904DBC"/>
    <w:rsid w:val="00920228"/>
    <w:rsid w:val="00926B8F"/>
    <w:rsid w:val="00982676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B621E"/>
    <w:rsid w:val="00BC286E"/>
    <w:rsid w:val="00C23609"/>
    <w:rsid w:val="00C25CCA"/>
    <w:rsid w:val="00C4464C"/>
    <w:rsid w:val="00C54F25"/>
    <w:rsid w:val="00C7576A"/>
    <w:rsid w:val="00C96A87"/>
    <w:rsid w:val="00CA528F"/>
    <w:rsid w:val="00CA5326"/>
    <w:rsid w:val="00CD1338"/>
    <w:rsid w:val="00D41CB8"/>
    <w:rsid w:val="00D54F97"/>
    <w:rsid w:val="00D60F0D"/>
    <w:rsid w:val="00D776E0"/>
    <w:rsid w:val="00D9498D"/>
    <w:rsid w:val="00DA0F75"/>
    <w:rsid w:val="00DB173E"/>
    <w:rsid w:val="00DF22E3"/>
    <w:rsid w:val="00E12E37"/>
    <w:rsid w:val="00E21AE6"/>
    <w:rsid w:val="00E63355"/>
    <w:rsid w:val="00E87050"/>
    <w:rsid w:val="00EE7455"/>
    <w:rsid w:val="00F020F9"/>
    <w:rsid w:val="00F33D62"/>
    <w:rsid w:val="00F8508E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0633F7"/>
    <w:rsid w:val="00153220"/>
    <w:rsid w:val="002461FA"/>
    <w:rsid w:val="00362565"/>
    <w:rsid w:val="0041233F"/>
    <w:rsid w:val="00441514"/>
    <w:rsid w:val="00470703"/>
    <w:rsid w:val="004C6339"/>
    <w:rsid w:val="004C74E6"/>
    <w:rsid w:val="004E0321"/>
    <w:rsid w:val="00504BF5"/>
    <w:rsid w:val="006B542C"/>
    <w:rsid w:val="007816C6"/>
    <w:rsid w:val="007B7ADC"/>
    <w:rsid w:val="00843ED2"/>
    <w:rsid w:val="00886EAA"/>
    <w:rsid w:val="008B6AF3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CA032E"/>
    <w:rsid w:val="00CD38DD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