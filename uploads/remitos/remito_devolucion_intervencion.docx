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defactura"/>
        <w:tblpPr w:leftFromText="141" w:rightFromText="141" w:vertAnchor="text" w:horzAnchor="margin" w:tblpXSpec="center" w:tblpY="11186"/>
        <w:tblW w:w="5815" w:type="pct"/>
        <w:tblLook w:val="04A0" w:firstRow="1" w:lastRow="0" w:firstColumn="1" w:lastColumn="0" w:noHBand="0" w:noVBand="1"/>
        <w:tblDescription w:val="Facturar a/Enviar a"/>
      </w:tblPr>
      <w:tblGrid>
        <w:gridCol w:w="10486"/>
      </w:tblGrid>
      <w:tr w:rsidR="00760D01" w:rsidRPr="0047419D" w14:paraId="7665F3F7" w14:textId="77777777" w:rsidTr="00760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1"/>
        </w:trPr>
        <w:tc>
          <w:tcPr>
            <w:tcW w:w="5000" w:type="pct"/>
          </w:tcPr>
          <w:p w14:paraId="57030AC6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  <w:lang w:val="es-AR"/>
              </w:rPr>
            </w:pPr>
            <w:bookmarkStart w:id="0" w:name="_Hlk192112474"/>
            <w:r w:rsidRPr="00D41CB8">
              <w:rPr>
                <w:b/>
                <w:color w:val="000000" w:themeColor="text1"/>
                <w:sz w:val="20"/>
                <w:lang w:val="es-AR"/>
              </w:rPr>
              <w:t>AUTORIZA</w:t>
            </w:r>
          </w:p>
          <w:p w14:paraId="2AC142E5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  <w:lang w:val="es-AR"/>
              </w:rPr>
            </w:pPr>
          </w:p>
          <w:p w14:paraId="5330136C" w14:textId="77777777" w:rsidR="00760D01" w:rsidRPr="0047419D" w:rsidRDefault="00760D01" w:rsidP="00760D01">
            <w:pPr>
              <w:jc w:val="center"/>
              <w:rPr>
                <w:color w:val="000000" w:themeColor="text1"/>
              </w:rPr>
            </w:pPr>
            <w:r w:rsidRPr="00D41CB8">
              <w:rPr>
                <w:bCs/>
                <w:color w:val="000000" w:themeColor="text1"/>
                <w:sz w:val="20"/>
                <w:lang w:val="es-AR"/>
              </w:rPr>
              <w:t xml:space="preserve">Firma y aclaración: </w:t>
            </w:r>
            <w:r>
              <w:rPr>
                <w:bCs/>
                <w:color w:val="000000" w:themeColor="text1"/>
                <w:sz w:val="20"/>
                <w:lang w:val="es-AR"/>
              </w:rPr>
              <w:t>_______</w:t>
            </w:r>
            <w:r w:rsidRPr="00D41CB8">
              <w:rPr>
                <w:bCs/>
                <w:color w:val="000000" w:themeColor="text1"/>
                <w:sz w:val="20"/>
                <w:lang w:val="es-AR"/>
              </w:rPr>
              <w:t>____________________________</w:t>
            </w:r>
            <w:r w:rsidRPr="00D41CB8">
              <w:rPr>
                <w:color w:val="000000" w:themeColor="text1"/>
                <w:sz w:val="20"/>
                <w:lang w:val="es-AR"/>
              </w:rPr>
              <w:t xml:space="preserve"> / DNI: </w:t>
            </w:r>
            <w:r w:rsidRPr="00D41CB8">
              <w:rPr>
                <w:bCs/>
                <w:color w:val="000000" w:themeColor="text1"/>
                <w:sz w:val="20"/>
                <w:lang w:val="es-AR"/>
              </w:rPr>
              <w:t>___________</w:t>
            </w:r>
            <w:r w:rsidRPr="00D41CB8">
              <w:rPr>
                <w:color w:val="000000" w:themeColor="text1"/>
                <w:sz w:val="20"/>
                <w:lang w:val="es-AR"/>
              </w:rPr>
              <w:t>______</w:t>
            </w:r>
          </w:p>
        </w:tc>
      </w:tr>
      <w:tr w:rsidR="00760D01" w14:paraId="563D8654" w14:textId="77777777" w:rsidTr="00760D01">
        <w:trPr>
          <w:trHeight w:val="741"/>
        </w:trPr>
        <w:tc>
          <w:tcPr>
            <w:tcW w:w="5000" w:type="pct"/>
          </w:tcPr>
          <w:p w14:paraId="404D53D9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</w:rPr>
            </w:pPr>
            <w:r w:rsidRPr="00D41CB8">
              <w:rPr>
                <w:color w:val="000000" w:themeColor="text1"/>
                <w:sz w:val="20"/>
              </w:rPr>
              <w:t>RECIBE</w:t>
            </w:r>
          </w:p>
          <w:p w14:paraId="71969541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</w:rPr>
            </w:pPr>
          </w:p>
          <w:p w14:paraId="38E8CE42" w14:textId="77777777" w:rsidR="00760D01" w:rsidRDefault="00760D01" w:rsidP="00760D01">
            <w:pPr>
              <w:tabs>
                <w:tab w:val="left" w:pos="813"/>
                <w:tab w:val="center" w:pos="5099"/>
              </w:tabs>
            </w:pPr>
            <w:r>
              <w:rPr>
                <w:b/>
                <w:bCs/>
                <w:color w:val="000000" w:themeColor="text1"/>
                <w:sz w:val="20"/>
              </w:rPr>
              <w:tab/>
            </w:r>
            <w:r>
              <w:rPr>
                <w:b/>
                <w:bCs/>
                <w:color w:val="000000" w:themeColor="text1"/>
                <w:sz w:val="20"/>
              </w:rPr>
              <w:tab/>
            </w:r>
            <w:r w:rsidRPr="00D41CB8">
              <w:rPr>
                <w:b/>
                <w:bCs/>
                <w:color w:val="000000" w:themeColor="text1"/>
                <w:sz w:val="20"/>
              </w:rPr>
              <w:t xml:space="preserve">Firma y aclaración: </w:t>
            </w:r>
            <w:r>
              <w:rPr>
                <w:b/>
                <w:bCs/>
                <w:color w:val="000000" w:themeColor="text1"/>
                <w:sz w:val="20"/>
              </w:rPr>
              <w:t>_______</w:t>
            </w:r>
            <w:r w:rsidRPr="00D41CB8">
              <w:rPr>
                <w:b/>
                <w:bCs/>
                <w:color w:val="000000" w:themeColor="text1"/>
                <w:sz w:val="20"/>
              </w:rPr>
              <w:t>____________________________</w:t>
            </w:r>
            <w:r w:rsidRPr="00D41CB8">
              <w:rPr>
                <w:b/>
                <w:bCs/>
                <w:color w:val="000000" w:themeColor="text1"/>
                <w:sz w:val="20"/>
                <w:lang w:val="es-AR"/>
              </w:rPr>
              <w:t xml:space="preserve"> / DNI: _________________</w:t>
            </w:r>
          </w:p>
        </w:tc>
      </w:tr>
    </w:tbl>
    <w:bookmarkEnd w:id="0"/>
    <w:p w14:paraId="1FEA9469" w14:textId="2079F1F0" w:rsidR="00D9498D" w:rsidRPr="00E63355" w:rsidRDefault="005946F3" w:rsidP="005946F3">
      <w:pPr>
        <w:pStyle w:val="Ttulo"/>
        <w:tabs>
          <w:tab w:val="left" w:pos="5240"/>
        </w:tabs>
        <w:jc w:val="center"/>
        <w:rPr>
          <w:color w:val="2C283A" w:themeColor="text2"/>
        </w:rPr>
      </w:pPr>
      <w:r>
        <w:t>remito de Devolución</w:t>
      </w:r>
    </w:p>
    <w:tbl>
      <w:tblPr>
        <w:tblStyle w:val="Tabladefactura"/>
        <w:tblpPr w:leftFromText="141" w:rightFromText="141" w:vertAnchor="page" w:horzAnchor="margin" w:tblpX="-719" w:tblpY="4540"/>
        <w:tblW w:w="10485" w:type="dxa"/>
        <w:tblLook w:val="04A0" w:firstRow="1" w:lastRow="0" w:firstColumn="1" w:lastColumn="0" w:noHBand="0" w:noVBand="1"/>
        <w:tblDescription w:val="Facturar a/Enviar a"/>
      </w:tblPr>
      <w:tblGrid>
        <w:gridCol w:w="1089"/>
        <w:gridCol w:w="2353"/>
        <w:gridCol w:w="3725"/>
        <w:gridCol w:w="3318"/>
      </w:tblGrid>
      <w:tr w:rsidR="002B7C81" w14:paraId="26AF2CAF" w14:textId="77777777" w:rsidTr="005946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5" w:type="dxa"/>
          </w:tcPr>
          <w:p w14:paraId="054C4A67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Cant.</w:t>
            </w:r>
          </w:p>
        </w:tc>
        <w:tc>
          <w:tcPr>
            <w:tcW w:w="2372" w:type="dxa"/>
          </w:tcPr>
          <w:p w14:paraId="5ACF051E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N° de Serie</w:t>
            </w:r>
          </w:p>
        </w:tc>
        <w:tc>
          <w:tcPr>
            <w:tcW w:w="3773" w:type="dxa"/>
          </w:tcPr>
          <w:p w14:paraId="53043679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Descripción</w:t>
            </w:r>
          </w:p>
        </w:tc>
        <w:tc>
          <w:tcPr>
            <w:tcW w:w="3355" w:type="dxa"/>
          </w:tcPr>
          <w:p w14:paraId="63AAB358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Observación</w:t>
            </w:r>
          </w:p>
        </w:tc>
      </w:tr>
      <w:tr w:rsidR="002B7C81" w14:paraId="6E11C1D6" w14:textId="77777777" w:rsidTr="005946F3">
        <w:tc>
          <w:tcPr>
            <w:tcW w:w="985" w:type="dxa"/>
          </w:tcPr>
          <w:p w14:paraId="2951F6C3" w14:textId="7E041CDA" w:rsidR="007C0B5D" w:rsidRDefault="00760D01">
            <w:r>
              <w:t>{cantidad}</w:t>
            </w:r>
          </w:p>
        </w:tc>
        <w:tc>
          <w:tcPr>
            <w:tcW w:w="2372" w:type="dxa"/>
          </w:tcPr>
          <w:p w14:paraId="487471BA" w14:textId="5F854B6B" w:rsidR="007C0B5D" w:rsidRDefault="00760D01">
            <w:r>
              <w:t>{numero_serie}</w:t>
            </w:r>
          </w:p>
        </w:tc>
        <w:tc>
          <w:tcPr>
            <w:tcW w:w="3773" w:type="dxa"/>
          </w:tcPr>
          <w:p w14:paraId="363BD313" w14:textId="6D5CCA04" w:rsidR="007C0B5D" w:rsidRPr="000247DD" w:rsidRDefault="000247DD">
            <w:pPr>
              <w:rPr>
                <w:lang w:val="es-AR"/>
              </w:rPr>
            </w:pPr>
            <w:r w:rsidRPr="000247DD">
              <w:rPr>
                <w:lang w:val="es-AR"/>
              </w:rPr>
              <w:t>{descripcion}</w:t>
            </w:r>
          </w:p>
        </w:tc>
        <w:tc>
          <w:tcPr>
            <w:tcW w:w="3355" w:type="dxa"/>
          </w:tcPr>
          <w:p w14:paraId="301D45F6" w14:textId="0979A5B5" w:rsidR="007C0B5D" w:rsidRDefault="00760D01">
            <w:r>
              <w:t>{observaci</w:t>
            </w:r>
            <w:r w:rsidR="00806207">
              <w:t>o</w:t>
            </w:r>
            <w:r>
              <w:t>n}</w:t>
            </w:r>
          </w:p>
        </w:tc>
      </w:tr>
      <w:tr w:rsidR="002B7C81" w14:paraId="5537533A" w14:textId="77777777" w:rsidTr="005946F3">
        <w:tc>
          <w:tcPr>
            <w:tcW w:w="985" w:type="dxa"/>
          </w:tcPr>
          <w:p w14:paraId="3A4615EB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2DC3B6DB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484ACB45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7864FC7E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4702BE97" w14:textId="77777777" w:rsidTr="005946F3">
        <w:tc>
          <w:tcPr>
            <w:tcW w:w="985" w:type="dxa"/>
          </w:tcPr>
          <w:p w14:paraId="4680AFD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51E58CF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6E5CACE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7460F77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13F10581" w14:textId="77777777" w:rsidTr="005946F3">
        <w:tc>
          <w:tcPr>
            <w:tcW w:w="985" w:type="dxa"/>
          </w:tcPr>
          <w:p w14:paraId="4F56746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42BC938C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57752C9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453B6DD3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7E1BDD9E" w14:textId="77777777" w:rsidTr="005946F3">
        <w:tc>
          <w:tcPr>
            <w:tcW w:w="985" w:type="dxa"/>
          </w:tcPr>
          <w:p w14:paraId="206CF524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0F05204D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52B4E29E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0066AD8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4F5EE7BE" w14:textId="77777777" w:rsidTr="005946F3">
        <w:tc>
          <w:tcPr>
            <w:tcW w:w="985" w:type="dxa"/>
          </w:tcPr>
          <w:p w14:paraId="0E1204D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64507981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7E523C0D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33D6B80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50FE7216" w14:textId="77777777" w:rsidTr="005946F3">
        <w:tc>
          <w:tcPr>
            <w:tcW w:w="985" w:type="dxa"/>
          </w:tcPr>
          <w:p w14:paraId="06ED3FE4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56B8B577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07167372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03578E65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781E526B" w14:textId="77777777" w:rsidTr="005946F3">
        <w:tc>
          <w:tcPr>
            <w:tcW w:w="985" w:type="dxa"/>
          </w:tcPr>
          <w:p w14:paraId="4C6B9513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5642E6FF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5FA4B075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4C1260F4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250AF0F6" w14:textId="77777777" w:rsidTr="005946F3">
        <w:tc>
          <w:tcPr>
            <w:tcW w:w="985" w:type="dxa"/>
          </w:tcPr>
          <w:p w14:paraId="3E4CD4A6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2486AEDC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5DEEFD7F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347FC73B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430D72F0" w14:textId="77777777" w:rsidTr="005946F3">
        <w:tc>
          <w:tcPr>
            <w:tcW w:w="985" w:type="dxa"/>
          </w:tcPr>
          <w:p w14:paraId="2FCACEA2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1265D859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68298A59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1CAD6521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1E281F83" w14:textId="77777777" w:rsidTr="005946F3">
        <w:tc>
          <w:tcPr>
            <w:tcW w:w="985" w:type="dxa"/>
          </w:tcPr>
          <w:p w14:paraId="75FF33C1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5A7179C2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4E58F10D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452456F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691E81E6" w14:textId="77777777" w:rsidTr="005946F3">
        <w:tc>
          <w:tcPr>
            <w:tcW w:w="985" w:type="dxa"/>
          </w:tcPr>
          <w:p w14:paraId="044DB4C4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341C8451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450CEB5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1BAD799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5E9D970F" w14:textId="77777777" w:rsidTr="005946F3">
        <w:tc>
          <w:tcPr>
            <w:tcW w:w="985" w:type="dxa"/>
          </w:tcPr>
          <w:p w14:paraId="526A51E9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53D52D1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342E9B5A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7B0A8BAE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2A364494" w14:textId="77777777" w:rsidTr="005946F3">
        <w:tc>
          <w:tcPr>
            <w:tcW w:w="985" w:type="dxa"/>
          </w:tcPr>
          <w:p w14:paraId="5EB8F63C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78CB493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29C3BE22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5561F664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0F8F1154" w14:textId="77777777" w:rsidTr="005946F3">
        <w:tc>
          <w:tcPr>
            <w:tcW w:w="985" w:type="dxa"/>
          </w:tcPr>
          <w:p w14:paraId="7EF1AAF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1838D7B2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57B774D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340A709D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</w:tbl>
    <w:tbl>
      <w:tblPr>
        <w:tblStyle w:val="Tabladefactura"/>
        <w:tblpPr w:leftFromText="142" w:rightFromText="142" w:vertAnchor="text" w:horzAnchor="margin" w:tblpXSpec="center" w:tblpY="107"/>
        <w:tblOverlap w:val="never"/>
        <w:tblW w:w="10485" w:type="dxa"/>
        <w:tblLook w:val="04A0" w:firstRow="1" w:lastRow="0" w:firstColumn="1" w:lastColumn="0" w:noHBand="0" w:noVBand="1"/>
        <w:tblDescription w:val="Facturar a/Enviar a"/>
      </w:tblPr>
      <w:tblGrid>
        <w:gridCol w:w="10485"/>
      </w:tblGrid>
      <w:tr w:rsidR="00E63355" w:rsidRPr="0047419D" w14:paraId="3964A818" w14:textId="77777777" w:rsidTr="00D54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4"/>
        </w:trPr>
        <w:tc>
          <w:tcPr>
            <w:tcW w:w="10485" w:type="dxa"/>
            <w:vAlign w:val="top"/>
          </w:tcPr>
          <w:p>
            <w:r>
              <w:t>Fecha:  17/03/2025</w:t>
            </w:r>
          </w:p>
        </w:tc>
      </w:tr>
      <w:tr w:rsidR="00E63355" w14:paraId="17B321A9" w14:textId="77777777" w:rsidTr="00760D01">
        <w:trPr>
          <w:trHeight w:val="684"/>
        </w:trPr>
        <w:tc>
          <w:tcPr>
            <w:tcW w:w="10485" w:type="dxa"/>
          </w:tcPr>
          <w:p>
            <w:r>
              <w:t>Remitente:  sistemas</w:t>
            </w:r>
          </w:p>
        </w:tc>
      </w:tr>
      <w:tr w:rsidR="00E63355" w14:paraId="18AA7F41" w14:textId="77777777" w:rsidTr="00E63355">
        <w:trPr>
          <w:trHeight w:val="714"/>
        </w:trPr>
        <w:tc>
          <w:tcPr>
            <w:tcW w:w="10485" w:type="dxa"/>
            <w:shd w:val="clear" w:color="auto" w:fill="DEEAF6" w:themeFill="accent1" w:themeFillTint="33"/>
          </w:tcPr>
          <w:p>
            <w:r>
              <w:t>Destinatario:  intervencion</w:t>
            </w:r>
          </w:p>
        </w:tc>
      </w:tr>
    </w:tbl>
    <w:p w14:paraId="3F217D46" w14:textId="77777777" w:rsidR="005946F3" w:rsidRPr="0071121A" w:rsidRDefault="005946F3" w:rsidP="00B64B2D">
      <w:pPr>
        <w:rPr>
          <w:b/>
          <w:bCs/>
          <w:sz w:val="22"/>
          <w:szCs w:val="22"/>
          <w:u w:val="single"/>
        </w:rPr>
      </w:pPr>
    </w:p>
    <w:sectPr w:rsidR="005946F3" w:rsidRPr="0071121A" w:rsidSect="006A1162">
      <w:footerReference w:type="default" r:id="rId11"/>
      <w:headerReference w:type="first" r:id="rId12"/>
      <w:pgSz w:w="11906" w:h="16838" w:code="9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BFA92E" w14:textId="77777777" w:rsidR="00E87050" w:rsidRDefault="00E87050">
      <w:pPr>
        <w:spacing w:after="0"/>
      </w:pPr>
      <w:r>
        <w:separator/>
      </w:r>
    </w:p>
  </w:endnote>
  <w:endnote w:type="continuationSeparator" w:id="0">
    <w:p w14:paraId="5FB3C802" w14:textId="77777777" w:rsidR="00E87050" w:rsidRDefault="00E870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6D0299" w14:textId="77777777" w:rsidR="00147208" w:rsidRDefault="00147208" w:rsidP="00147208">
    <w:pPr>
      <w:pStyle w:val="Piedepgina"/>
      <w:jc w:val="left"/>
      <w:rPr>
        <w:lang w:bidi="es-ES"/>
      </w:rPr>
    </w:pPr>
  </w:p>
  <w:p w14:paraId="1A098D6A" w14:textId="77777777" w:rsidR="00CA5326" w:rsidRPr="00147208" w:rsidRDefault="00CA5326" w:rsidP="00147208">
    <w:pPr>
      <w:pStyle w:val="Piedepgina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732387" w14:textId="77777777" w:rsidR="00E87050" w:rsidRDefault="00E87050">
      <w:pPr>
        <w:spacing w:after="0"/>
      </w:pPr>
      <w:r>
        <w:separator/>
      </w:r>
    </w:p>
  </w:footnote>
  <w:footnote w:type="continuationSeparator" w:id="0">
    <w:p w14:paraId="134DB677" w14:textId="77777777" w:rsidR="00E87050" w:rsidRDefault="00E8705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E152D" w14:textId="394202B7" w:rsidR="005946F3" w:rsidRDefault="00760D01" w:rsidP="00760D01">
    <w:pPr>
      <w:spacing w:line="264" w:lineRule="auto"/>
    </w:pPr>
    <w:r>
      <w:rPr>
        <w:noProof/>
        <w:color w:val="000000"/>
      </w:rPr>
      <w:drawing>
        <wp:inline distT="0" distB="0" distL="0" distR="0" wp14:anchorId="48AFE50A" wp14:editId="7E158557">
          <wp:extent cx="1190625" cy="209550"/>
          <wp:effectExtent l="0" t="0" r="9525" b="0"/>
          <wp:docPr id="34678093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678093" name="Imagen 3467809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625" cy="209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946F3"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3A2BE7" wp14:editId="1AB332A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18415" b="15240"/>
              <wp:wrapNone/>
              <wp:docPr id="222" name="Rectángulo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E169E71" id="Rectángulo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" filled="f" strokecolor="#2c283a [3215]" strokeweight="1.25pt">
              <w10:wrap anchorx="page" anchory="page"/>
            </v:rect>
          </w:pict>
        </mc:Fallback>
      </mc:AlternateContent>
    </w:r>
    <w:r w:rsidR="00DA0F75">
      <w:tab/>
    </w:r>
    <w:r w:rsidR="00DA0F75">
      <w:tab/>
    </w:r>
    <w:r w:rsidR="00DA0F75">
      <w:tab/>
    </w:r>
    <w:r w:rsidR="00DA0F75">
      <w:tab/>
    </w:r>
    <w:sdt>
      <w:sdtPr>
        <w:alias w:val="Título"/>
        <w:id w:val="15524250"/>
        <w:placeholder>
          <w:docPart w:val="FC8792D10566470FBE7816EB32D9FDD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806207">
          <w:t>Dirección de Sistemas Informáticos | Área de Servicios TI</w:t>
        </w:r>
      </w:sdtContent>
    </w:sdt>
  </w:p>
  <w:p w14:paraId="112F433B" w14:textId="77777777" w:rsidR="005946F3" w:rsidRDefault="005946F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8D8F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875394">
    <w:abstractNumId w:val="0"/>
  </w:num>
  <w:num w:numId="2" w16cid:durableId="783116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bordersDoNotSurroundHeader/>
  <w:bordersDoNotSurroundFooter/>
  <w:proofState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BE"/>
    <w:rsid w:val="000247DD"/>
    <w:rsid w:val="000346ED"/>
    <w:rsid w:val="0006117E"/>
    <w:rsid w:val="000741C6"/>
    <w:rsid w:val="000A23D2"/>
    <w:rsid w:val="000E135E"/>
    <w:rsid w:val="00147208"/>
    <w:rsid w:val="00175F53"/>
    <w:rsid w:val="002534F1"/>
    <w:rsid w:val="00255734"/>
    <w:rsid w:val="002939AB"/>
    <w:rsid w:val="002A53DA"/>
    <w:rsid w:val="002B6925"/>
    <w:rsid w:val="002B7C81"/>
    <w:rsid w:val="002E6B65"/>
    <w:rsid w:val="00355FB9"/>
    <w:rsid w:val="00361236"/>
    <w:rsid w:val="0036186F"/>
    <w:rsid w:val="00391DBC"/>
    <w:rsid w:val="00395A5E"/>
    <w:rsid w:val="003A5EA6"/>
    <w:rsid w:val="00403CDA"/>
    <w:rsid w:val="004168E7"/>
    <w:rsid w:val="0043022A"/>
    <w:rsid w:val="00444F07"/>
    <w:rsid w:val="0047419D"/>
    <w:rsid w:val="004C306F"/>
    <w:rsid w:val="00504BF5"/>
    <w:rsid w:val="00565B0A"/>
    <w:rsid w:val="00575A98"/>
    <w:rsid w:val="00582ACE"/>
    <w:rsid w:val="00591137"/>
    <w:rsid w:val="005946F3"/>
    <w:rsid w:val="005C2CF2"/>
    <w:rsid w:val="005F342D"/>
    <w:rsid w:val="006073BC"/>
    <w:rsid w:val="0063714F"/>
    <w:rsid w:val="006433F3"/>
    <w:rsid w:val="0065347E"/>
    <w:rsid w:val="00654C1C"/>
    <w:rsid w:val="006A1162"/>
    <w:rsid w:val="006B542C"/>
    <w:rsid w:val="0071121A"/>
    <w:rsid w:val="00715E38"/>
    <w:rsid w:val="00735CF9"/>
    <w:rsid w:val="007452C6"/>
    <w:rsid w:val="007478D6"/>
    <w:rsid w:val="0075042F"/>
    <w:rsid w:val="00760D01"/>
    <w:rsid w:val="007B7ADC"/>
    <w:rsid w:val="007C0B5D"/>
    <w:rsid w:val="007C1E31"/>
    <w:rsid w:val="007D40B1"/>
    <w:rsid w:val="007E5071"/>
    <w:rsid w:val="008061BE"/>
    <w:rsid w:val="00806207"/>
    <w:rsid w:val="00811291"/>
    <w:rsid w:val="0086013E"/>
    <w:rsid w:val="008D6BEC"/>
    <w:rsid w:val="00904DBC"/>
    <w:rsid w:val="00926B8F"/>
    <w:rsid w:val="0099786D"/>
    <w:rsid w:val="00A721F2"/>
    <w:rsid w:val="00A72602"/>
    <w:rsid w:val="00AA67C6"/>
    <w:rsid w:val="00AD122F"/>
    <w:rsid w:val="00AD1512"/>
    <w:rsid w:val="00AE3FEB"/>
    <w:rsid w:val="00B64B2D"/>
    <w:rsid w:val="00BA6340"/>
    <w:rsid w:val="00BC286E"/>
    <w:rsid w:val="00C23609"/>
    <w:rsid w:val="00C25CCA"/>
    <w:rsid w:val="00C4464C"/>
    <w:rsid w:val="00C54F25"/>
    <w:rsid w:val="00C7576A"/>
    <w:rsid w:val="00CA528F"/>
    <w:rsid w:val="00CA5326"/>
    <w:rsid w:val="00D41CB8"/>
    <w:rsid w:val="00D54F97"/>
    <w:rsid w:val="00D60F0D"/>
    <w:rsid w:val="00D776E0"/>
    <w:rsid w:val="00D9498D"/>
    <w:rsid w:val="00DA0F75"/>
    <w:rsid w:val="00DF22E3"/>
    <w:rsid w:val="00E12E37"/>
    <w:rsid w:val="00E21AE6"/>
    <w:rsid w:val="00E63355"/>
    <w:rsid w:val="00E87050"/>
    <w:rsid w:val="00EE7455"/>
    <w:rsid w:val="00F33D62"/>
    <w:rsid w:val="00FB3AE3"/>
    <w:rsid w:val="00FC02F2"/>
    <w:rsid w:val="00FD2E53"/>
    <w:rsid w:val="00FF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4E848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kern w:val="2"/>
        <w:sz w:val="18"/>
        <w:lang w:val="es-ES" w:eastAsia="ja-JP" w:bidi="ar-SA"/>
        <w14:ligatures w14:val="standard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19D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600" w:after="240"/>
      <w:outlineLvl w:val="0"/>
    </w:pPr>
    <w:rPr>
      <w:b/>
      <w:bCs/>
      <w:caps/>
      <w:color w:val="1F4E79" w:themeColor="accent1" w:themeShade="80"/>
      <w:kern w:val="0"/>
      <w:sz w:val="28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120"/>
      <w:outlineLvl w:val="1"/>
    </w:pPr>
    <w:rPr>
      <w:b/>
      <w:bCs/>
      <w:color w:val="5B9BD5" w:themeColor="accent1"/>
      <w:kern w:val="0"/>
      <w:sz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3"/>
    <w:qFormat/>
    <w:rsid w:val="00147208"/>
    <w:pPr>
      <w:numPr>
        <w:ilvl w:val="1"/>
      </w:numPr>
      <w:spacing w:before="80" w:after="0" w:line="280" w:lineRule="exact"/>
    </w:pPr>
    <w:rPr>
      <w:b/>
      <w:bCs/>
      <w:color w:val="2E74B5" w:themeColor="accent1" w:themeShade="BF"/>
      <w:kern w:val="0"/>
      <w:sz w:val="24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3"/>
    <w:rsid w:val="00147208"/>
    <w:rPr>
      <w:b/>
      <w:bCs/>
      <w:color w:val="2E74B5" w:themeColor="accent1" w:themeShade="BF"/>
      <w:kern w:val="0"/>
      <w:sz w:val="24"/>
      <w14:ligatures w14:val="none"/>
    </w:rPr>
  </w:style>
  <w:style w:type="paragraph" w:styleId="Ttulo">
    <w:name w:val="Title"/>
    <w:basedOn w:val="Normal"/>
    <w:next w:val="Normal"/>
    <w:link w:val="TtuloCar"/>
    <w:uiPriority w:val="2"/>
    <w:qFormat/>
    <w:rsid w:val="005C2CF2"/>
    <w:pP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character" w:customStyle="1" w:styleId="TtuloCar">
    <w:name w:val="Título Car"/>
    <w:basedOn w:val="Fuentedeprrafopredeter"/>
    <w:link w:val="Ttulo"/>
    <w:uiPriority w:val="2"/>
    <w:rsid w:val="005C2CF2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table" w:customStyle="1" w:styleId="Tabladefactura">
    <w:name w:val="Tabla de factura"/>
    <w:basedOn w:val="Tablanormal"/>
    <w:uiPriority w:val="99"/>
    <w:rsid w:val="00147208"/>
    <w:pPr>
      <w:spacing w:before="120" w:after="120"/>
    </w:pPr>
    <w:rPr>
      <w:kern w:val="0"/>
      <w14:ligatures w14:val="none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pPr>
        <w:wordWrap/>
        <w:jc w:val="right"/>
      </w:pPr>
      <w:rPr>
        <w:b/>
        <w:color w:val="auto"/>
      </w:rPr>
      <w:tblPr/>
      <w:tcPr>
        <w:shd w:val="clear" w:color="auto" w:fill="9CC2E5" w:themeFill="accent1" w:themeFillTint="99"/>
      </w:tcPr>
    </w:tblStyle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Encabezadodefactura">
    <w:name w:val="Encabezado de factura"/>
    <w:basedOn w:val="Normal"/>
    <w:next w:val="Normal"/>
    <w:uiPriority w:val="2"/>
    <w:qFormat/>
    <w:pPr>
      <w:spacing w:before="600" w:after="240"/>
    </w:pPr>
    <w:rPr>
      <w:b/>
      <w:bCs/>
      <w:caps/>
      <w:color w:val="1F4E79" w:themeColor="accent1" w:themeShade="80"/>
      <w:sz w:val="28"/>
    </w:rPr>
  </w:style>
  <w:style w:type="character" w:customStyle="1" w:styleId="Ttulo1Car">
    <w:name w:val="Título 1 Car"/>
    <w:basedOn w:val="Fuentedeprrafopredeter"/>
    <w:link w:val="Ttulo1"/>
    <w:uiPriority w:val="9"/>
    <w:rPr>
      <w:b/>
      <w:bCs/>
      <w:caps/>
      <w:color w:val="1F4E79" w:themeColor="accent1" w:themeShade="80"/>
      <w:kern w:val="0"/>
      <w:sz w:val="28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Pr>
      <w:b/>
      <w:bCs/>
      <w:color w:val="5B9BD5" w:themeColor="accent1"/>
      <w:kern w:val="0"/>
      <w:sz w:val="24"/>
      <w14:ligatures w14:val="none"/>
    </w:rPr>
  </w:style>
  <w:style w:type="table" w:styleId="Tablaconcuadrcula">
    <w:name w:val="Table Grid"/>
    <w:basedOn w:val="Tab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formulario">
    <w:name w:val="Encabezado de formulario"/>
    <w:basedOn w:val="Normal"/>
    <w:uiPriority w:val="2"/>
    <w:qFormat/>
    <w:pPr>
      <w:spacing w:after="120"/>
    </w:pPr>
    <w:rPr>
      <w:b/>
      <w:bCs/>
    </w:rPr>
  </w:style>
  <w:style w:type="paragraph" w:customStyle="1" w:styleId="Textodeformulario">
    <w:name w:val="Texto de formulario"/>
    <w:basedOn w:val="Normal"/>
    <w:uiPriority w:val="2"/>
    <w:qFormat/>
    <w:pPr>
      <w:spacing w:after="120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before="200" w:after="0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paragraph" w:styleId="Cierre">
    <w:name w:val="Closing"/>
    <w:basedOn w:val="Normal"/>
    <w:link w:val="CierreCar"/>
    <w:uiPriority w:val="4"/>
    <w:unhideWhenUsed/>
    <w:qFormat/>
    <w:rsid w:val="00147208"/>
    <w:pPr>
      <w:spacing w:before="360" w:after="120"/>
    </w:pPr>
    <w:rPr>
      <w:b/>
      <w:bCs/>
      <w:color w:val="2E74B5" w:themeColor="accent1" w:themeShade="BF"/>
      <w:sz w:val="24"/>
    </w:rPr>
  </w:style>
  <w:style w:type="character" w:customStyle="1" w:styleId="CierreCar">
    <w:name w:val="Cierre Car"/>
    <w:basedOn w:val="Fuentedeprrafopredeter"/>
    <w:link w:val="Cierre"/>
    <w:uiPriority w:val="4"/>
    <w:rsid w:val="00147208"/>
    <w:rPr>
      <w:b/>
      <w:bCs/>
      <w:color w:val="2E74B5" w:themeColor="accent1" w:themeShade="BF"/>
      <w:sz w:val="24"/>
    </w:rPr>
  </w:style>
  <w:style w:type="paragraph" w:customStyle="1" w:styleId="Organizacin">
    <w:name w:val="Organización"/>
    <w:basedOn w:val="Normal"/>
    <w:next w:val="Normal"/>
    <w:uiPriority w:val="4"/>
    <w:qFormat/>
    <w:rsid w:val="00591137"/>
    <w:pPr>
      <w:spacing w:before="840" w:after="0" w:line="288" w:lineRule="auto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styleId="Textoennegrita">
    <w:name w:val="Strong"/>
    <w:basedOn w:val="Fuentedeprrafopredeter"/>
    <w:uiPriority w:val="22"/>
    <w:unhideWhenUsed/>
    <w:qFormat/>
    <w:rPr>
      <w:b w:val="0"/>
      <w:bCs w:val="0"/>
      <w:color w:val="5B9BD5" w:themeColor="accent1"/>
    </w:rPr>
  </w:style>
  <w:style w:type="paragraph" w:customStyle="1" w:styleId="Informacindecontacto">
    <w:name w:val="Información de contacto"/>
    <w:basedOn w:val="Normal"/>
    <w:uiPriority w:val="4"/>
    <w:qFormat/>
    <w:pPr>
      <w:spacing w:before="40" w:after="0"/>
    </w:pPr>
  </w:style>
  <w:style w:type="paragraph" w:styleId="NormalWeb">
    <w:name w:val="Normal (Web)"/>
    <w:basedOn w:val="Normal"/>
    <w:uiPriority w:val="99"/>
    <w:semiHidden/>
    <w:unhideWhenUsed/>
    <w:rsid w:val="007E507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2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Usuario\AppData\Roaming\Microsoft\Templates\Factura%20de%20ventas%20empresariales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C8792D10566470FBE7816EB32D9F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60755-BFD7-4363-9A8E-D7DE2425EAFF}"/>
      </w:docPartPr>
      <w:docPartBody>
        <w:p w:rsidR="0095623F" w:rsidRDefault="00000000">
          <w:pPr>
            <w:pStyle w:val="FC8792D10566470FBE7816EB32D9FDDD"/>
          </w:pPr>
          <w:r>
            <w:rPr>
              <w:color w:val="4472C4" w:themeColor="accent1"/>
              <w:sz w:val="20"/>
              <w:szCs w:val="20"/>
              <w:lang w:val="es-MX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CB5"/>
    <w:rsid w:val="00153220"/>
    <w:rsid w:val="002461FA"/>
    <w:rsid w:val="00362565"/>
    <w:rsid w:val="00441514"/>
    <w:rsid w:val="004C6339"/>
    <w:rsid w:val="004E0321"/>
    <w:rsid w:val="00504BF5"/>
    <w:rsid w:val="006B542C"/>
    <w:rsid w:val="007816C6"/>
    <w:rsid w:val="007B7ADC"/>
    <w:rsid w:val="0095623F"/>
    <w:rsid w:val="009900CA"/>
    <w:rsid w:val="009B1CB5"/>
    <w:rsid w:val="009C7D5C"/>
    <w:rsid w:val="00A12AE1"/>
    <w:rsid w:val="00AB5F7A"/>
    <w:rsid w:val="00B959E1"/>
    <w:rsid w:val="00BC286E"/>
    <w:rsid w:val="00C0334B"/>
    <w:rsid w:val="00D218B7"/>
    <w:rsid w:val="00D60F0D"/>
    <w:rsid w:val="00E12E37"/>
    <w:rsid w:val="00E6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2"/>
    <w:qFormat/>
    <w:pP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val="es-ES" w:eastAsia="ja-JP"/>
      <w14:ligatures w14:val="none"/>
    </w:rPr>
  </w:style>
  <w:style w:type="character" w:customStyle="1" w:styleId="TtuloCar">
    <w:name w:val="Título Car"/>
    <w:basedOn w:val="Fuentedeprrafopredeter"/>
    <w:link w:val="Ttulo"/>
    <w:uiPriority w:val="2"/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val="es-ES" w:eastAsia="ja-JP"/>
      <w14:ligatures w14:val="none"/>
    </w:rPr>
  </w:style>
  <w:style w:type="paragraph" w:customStyle="1" w:styleId="FC8792D10566470FBE7816EB32D9FDDD">
    <w:name w:val="FC8792D10566470FBE7816EB32D9FD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Blue Business Set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0ACC9-2D1A-44A7-BC7A-D7A43A58C4E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CAED7E39-1D0B-4FB6-B926-433E7A52DA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3B1A1D-B6FD-4D51-9E85-E58130E5B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5920CCC-7971-4980-8B94-C0D74CBC4CC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Factura de ventas empresariales.dotx</Template>
  <TotalTime>0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Dirección de Sistemas Informáticos | Área de Servicios TI</vt:lpstr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Dirección de Sistemas Informáticos | Área de Servicios TI</dc:title>
  <dc:subject/>
  <dc:creator/>
  <cp:keywords/>
  <dc:description/>
  <cp:lastModifiedBy/>
  <cp:revision>1</cp:revision>
  <dcterms:created xsi:type="dcterms:W3CDTF">2025-03-06T03:40:00Z</dcterms:created>
  <dcterms:modified xsi:type="dcterms:W3CDTF">2025-03-06T17:27:00Z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