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</w:t>
      </w:r>
      <w:r w:rsidR="00395A5E">
        <w:t xml:space="preserve"> {tipo_remito}</w:t>
      </w:r>
    </w:p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 w14:paraId="7E987244" w14:textId="55BD802F" w:rsidR="007C0B5D" w:rsidRDefault="00000000">
            <w:r>
              <w:t>Fecha</w:t>
            </w:r>
            <w:proofErr w:type="gramStart"/>
            <w:r w:rsidR="005F342D">
              <w:t>:</w:t>
            </w:r>
            <w:r>
              <w:t xml:space="preserve">  </w:t>
            </w:r>
            <w:r w:rsidR="00760D01">
              <w:t>{</w:t>
            </w:r>
            <w:proofErr w:type="gramEnd"/>
            <w:r w:rsidR="00760D01">
              <w:t>fecha}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 w14:paraId="65917144" w14:textId="61EB5D6B" w:rsidR="007C0B5D" w:rsidRPr="00760D01" w:rsidRDefault="00000000">
            <w:pPr>
              <w:rPr>
                <w:b/>
                <w:bCs/>
              </w:rPr>
            </w:pPr>
            <w:r w:rsidRPr="00760D01">
              <w:rPr>
                <w:b/>
                <w:bCs/>
              </w:rPr>
              <w:t>Remitente</w:t>
            </w:r>
            <w:proofErr w:type="gramStart"/>
            <w:r w:rsidR="005F342D">
              <w:rPr>
                <w:b/>
                <w:bCs/>
              </w:rPr>
              <w:t>:</w:t>
            </w:r>
            <w:r w:rsidRPr="00760D01">
              <w:rPr>
                <w:b/>
                <w:bCs/>
              </w:rPr>
              <w:t xml:space="preserve">  </w:t>
            </w:r>
            <w:r w:rsidR="00760D01">
              <w:rPr>
                <w:b/>
                <w:bCs/>
              </w:rPr>
              <w:t>{</w:t>
            </w:r>
            <w:proofErr w:type="gramEnd"/>
            <w:r w:rsidR="00760D01">
              <w:rPr>
                <w:b/>
                <w:bCs/>
              </w:rPr>
              <w:t>remitente}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 w14:paraId="4E1F0FB5" w14:textId="1D6BC39D" w:rsidR="007C0B5D" w:rsidRPr="00760D01" w:rsidRDefault="00000000">
            <w:pPr>
              <w:rPr>
                <w:b/>
                <w:bCs/>
              </w:rPr>
            </w:pPr>
            <w:r w:rsidRPr="00760D01">
              <w:rPr>
                <w:b/>
                <w:bCs/>
              </w:rPr>
              <w:t>Destinatario</w:t>
            </w:r>
            <w:proofErr w:type="gramStart"/>
            <w:r w:rsidR="005F342D">
              <w:rPr>
                <w:b/>
                <w:bCs/>
              </w:rPr>
              <w:t>:</w:t>
            </w:r>
            <w:r w:rsidRPr="00760D01">
              <w:rPr>
                <w:b/>
                <w:bCs/>
              </w:rPr>
              <w:t xml:space="preserve">  </w:t>
            </w:r>
            <w:r w:rsidR="00760D01">
              <w:rPr>
                <w:b/>
                <w:bCs/>
              </w:rPr>
              <w:t>{</w:t>
            </w:r>
            <w:proofErr w:type="gramEnd"/>
            <w:r w:rsidR="00760D01">
              <w:rPr>
                <w:b/>
                <w:bCs/>
              </w:rPr>
              <w:t>destinatario}</w:t>
            </w:r>
          </w:p>
        </w:tc>
      </w:tr>
    </w:tbl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</w:tblPr>
      <w:tblGrid>
        <w:gridCol w:w="1771"/>
        <w:gridCol w:w="2180"/>
        <w:gridCol w:w="3496"/>
        <w:gridCol w:w="3038"/>
      </w:tblGrid>
      <w:tr w:rsidR="007641C8" w:rsidRPr="00D54F97" w14:paraId="6F9D17BD" w14:textId="77777777" w:rsidTr="00764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771" w:type="dxa"/>
          </w:tcPr>
          <w:p w14:paraId="5A379C40" w14:textId="77777777" w:rsidR="007641C8" w:rsidRPr="00D54F97" w:rsidRDefault="007641C8" w:rsidP="009537A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22722FD3" w14:textId="77777777" w:rsidR="007641C8" w:rsidRPr="00D54F97" w:rsidRDefault="007641C8" w:rsidP="009537A4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11A16CB3" w14:textId="77777777" w:rsidR="007641C8" w:rsidRPr="00D54F97" w:rsidRDefault="007641C8" w:rsidP="009537A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038" w:type="dxa"/>
          </w:tcPr>
          <w:p w14:paraId="78D3C798" w14:textId="77777777" w:rsidR="007641C8" w:rsidRPr="00D54F97" w:rsidRDefault="007641C8" w:rsidP="009537A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7641C8" w:rsidRPr="00D54F97" w14:paraId="0FE64A2E" w14:textId="77777777" w:rsidTr="007641C8">
        <w:trPr>
          <w:trHeight w:val="193"/>
        </w:trPr>
        <w:tc>
          <w:tcPr>
            <w:tcW w:w="1771" w:type="dxa"/>
          </w:tcPr>
          <w:p w14:paraId="78A4A1DF" w14:textId="77777777" w:rsidR="007641C8" w:rsidRPr="00D54F97" w:rsidRDefault="007641C8" w:rsidP="009537A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t>{</w:t>
            </w:r>
            <w:proofErr w:type="spellStart"/>
            <w:r>
              <w:t>tabla_</w:t>
            </w:r>
            <w:r w:rsidRPr="002F0EB3">
              <w:rPr>
                <w:u w:val="single"/>
              </w:rPr>
              <w:t>articulos</w:t>
            </w:r>
            <w:proofErr w:type="spellEnd"/>
            <w:r>
              <w:t>}</w:t>
            </w:r>
          </w:p>
        </w:tc>
        <w:tc>
          <w:tcPr>
            <w:tcW w:w="2180" w:type="dxa"/>
          </w:tcPr>
          <w:p w14:paraId="5EE2DDB9" w14:textId="77777777" w:rsidR="007641C8" w:rsidRPr="00D54F97" w:rsidRDefault="007641C8" w:rsidP="009537A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4060E9D5" w14:textId="77777777" w:rsidR="007641C8" w:rsidRPr="00D54F97" w:rsidRDefault="007641C8" w:rsidP="009537A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038" w:type="dxa"/>
          </w:tcPr>
          <w:p w14:paraId="60F7723C" w14:textId="77777777" w:rsidR="007641C8" w:rsidRPr="00D54F97" w:rsidRDefault="007641C8" w:rsidP="009537A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F217D46" w14:textId="77777777" w:rsidR="005946F3" w:rsidRPr="007641C8" w:rsidRDefault="005946F3" w:rsidP="00B64B2D">
      <w:pPr>
        <w:rPr>
          <w:b/>
          <w:bCs/>
          <w:sz w:val="22"/>
          <w:szCs w:val="22"/>
        </w:rPr>
      </w:pPr>
    </w:p>
    <w:sectPr w:rsidR="005946F3" w:rsidRPr="007641C8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42431" w14:textId="77777777" w:rsidR="00413910" w:rsidRDefault="00413910">
      <w:pPr>
        <w:spacing w:after="0"/>
      </w:pPr>
      <w:r>
        <w:separator/>
      </w:r>
    </w:p>
  </w:endnote>
  <w:endnote w:type="continuationSeparator" w:id="0">
    <w:p w14:paraId="4E64011D" w14:textId="77777777" w:rsidR="00413910" w:rsidRDefault="004139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1E2A2" w14:textId="77777777" w:rsidR="00413910" w:rsidRDefault="00413910">
      <w:pPr>
        <w:spacing w:after="0"/>
      </w:pPr>
      <w:r>
        <w:separator/>
      </w:r>
    </w:p>
  </w:footnote>
  <w:footnote w:type="continuationSeparator" w:id="0">
    <w:p w14:paraId="3D936D14" w14:textId="77777777" w:rsidR="00413910" w:rsidRDefault="004139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131B4"/>
    <w:rsid w:val="00355FB9"/>
    <w:rsid w:val="00361236"/>
    <w:rsid w:val="0036186F"/>
    <w:rsid w:val="00391DBC"/>
    <w:rsid w:val="00395A5E"/>
    <w:rsid w:val="003A5EA6"/>
    <w:rsid w:val="00403CDA"/>
    <w:rsid w:val="00413910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37518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641C8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194F87"/>
    <w:rsid w:val="002461FA"/>
    <w:rsid w:val="00362565"/>
    <w:rsid w:val="00441514"/>
    <w:rsid w:val="004C6339"/>
    <w:rsid w:val="004E0321"/>
    <w:rsid w:val="00504BF5"/>
    <w:rsid w:val="00637518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