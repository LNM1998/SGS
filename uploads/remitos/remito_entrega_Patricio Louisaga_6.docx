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factura"/>
        <w:tblpPr w:leftFromText="141" w:rightFromText="141" w:vertAnchor="text" w:horzAnchor="margin" w:tblpXSpec="center" w:tblpY="11186"/>
        <w:tblW w:w="5815" w:type="pct"/>
        <w:tblLook w:val="04A0" w:firstRow="1" w:lastRow="0" w:firstColumn="1" w:lastColumn="0" w:noHBand="0" w:noVBand="1"/>
        <w:tblDescription w:val="Facturar a/Enviar a"/>
      </w:tblPr>
      <w:tblGrid>
        <w:gridCol w:w="10486"/>
      </w:tblGrid>
      <w:tr w:rsidR="00760D01" w:rsidRPr="0047419D" w14:paraId="7665F3F7" w14:textId="77777777" w:rsidTr="00760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tcW w:w="5000" w:type="pct"/>
          </w:tcPr>
          <w:p w14:paraId="57030AC6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  <w:bookmarkStart w:id="0" w:name="_Hlk192112474"/>
            <w:r w:rsidRPr="00D41CB8">
              <w:rPr>
                <w:b/>
                <w:color w:val="000000" w:themeColor="text1"/>
                <w:sz w:val="20"/>
                <w:lang w:val="es-AR"/>
              </w:rPr>
              <w:t>AUTORIZA</w:t>
            </w:r>
          </w:p>
          <w:p w14:paraId="2AC142E5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</w:p>
          <w:p w14:paraId="5330136C" w14:textId="77777777" w:rsidR="00760D01" w:rsidRPr="0047419D" w:rsidRDefault="00760D01" w:rsidP="00760D01">
            <w:pPr>
              <w:jc w:val="center"/>
              <w:rPr>
                <w:color w:val="000000" w:themeColor="text1"/>
              </w:rPr>
            </w:pPr>
            <w:r w:rsidRPr="00D41CB8">
              <w:rPr>
                <w:bCs/>
                <w:color w:val="000000" w:themeColor="text1"/>
                <w:sz w:val="20"/>
                <w:lang w:val="es-AR"/>
              </w:rPr>
              <w:t xml:space="preserve">Firma y aclaración: </w:t>
            </w:r>
            <w:r>
              <w:rPr>
                <w:bCs/>
                <w:color w:val="000000" w:themeColor="text1"/>
                <w:sz w:val="20"/>
                <w:lang w:val="es-AR"/>
              </w:rPr>
              <w:t>_______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____________________________</w:t>
            </w:r>
            <w:r w:rsidRPr="00D41CB8">
              <w:rPr>
                <w:color w:val="000000" w:themeColor="text1"/>
                <w:sz w:val="20"/>
                <w:lang w:val="es-AR"/>
              </w:rPr>
              <w:t xml:space="preserve"> / DNI: 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</w:t>
            </w:r>
            <w:r w:rsidRPr="00D41CB8">
              <w:rPr>
                <w:color w:val="000000" w:themeColor="text1"/>
                <w:sz w:val="20"/>
                <w:lang w:val="es-AR"/>
              </w:rPr>
              <w:t>______</w:t>
            </w:r>
          </w:p>
        </w:tc>
      </w:tr>
      <w:tr w:rsidR="00760D01" w14:paraId="563D8654" w14:textId="77777777" w:rsidTr="00760D01">
        <w:trPr>
          <w:trHeight w:val="741"/>
        </w:trPr>
        <w:tc>
          <w:tcPr>
            <w:tcW w:w="5000" w:type="pct"/>
          </w:tcPr>
          <w:p w14:paraId="404D53D9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  <w:r w:rsidRPr="00D41CB8">
              <w:rPr>
                <w:color w:val="000000" w:themeColor="text1"/>
                <w:sz w:val="20"/>
              </w:rPr>
              <w:t>RECIBE</w:t>
            </w:r>
          </w:p>
          <w:p w14:paraId="71969541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</w:p>
          <w:p w14:paraId="38E8CE42" w14:textId="77777777" w:rsidR="00760D01" w:rsidRDefault="00760D01" w:rsidP="00760D01">
            <w:pPr>
              <w:tabs>
                <w:tab w:val="left" w:pos="813"/>
                <w:tab w:val="center" w:pos="5099"/>
              </w:tabs>
            </w:pPr>
            <w:r>
              <w:rPr>
                <w:b/>
                <w:bCs/>
                <w:color w:val="000000" w:themeColor="text1"/>
                <w:sz w:val="20"/>
              </w:rPr>
              <w:tab/>
            </w:r>
            <w:r>
              <w:rPr>
                <w:b/>
                <w:bCs/>
                <w:color w:val="000000" w:themeColor="text1"/>
                <w:sz w:val="20"/>
              </w:rPr>
              <w:tab/>
            </w:r>
            <w:r w:rsidRPr="00D41CB8">
              <w:rPr>
                <w:b/>
                <w:bCs/>
                <w:color w:val="000000" w:themeColor="text1"/>
                <w:sz w:val="20"/>
              </w:rPr>
              <w:t xml:space="preserve">Firma y aclaración: </w:t>
            </w:r>
            <w:r>
              <w:rPr>
                <w:b/>
                <w:bCs/>
                <w:color w:val="000000" w:themeColor="text1"/>
                <w:sz w:val="20"/>
              </w:rPr>
              <w:t>_______</w:t>
            </w:r>
            <w:r w:rsidRPr="00D41CB8">
              <w:rPr>
                <w:b/>
                <w:bCs/>
                <w:color w:val="000000" w:themeColor="text1"/>
                <w:sz w:val="20"/>
              </w:rPr>
              <w:t>____________________________</w:t>
            </w:r>
            <w:r w:rsidRPr="00D41CB8">
              <w:rPr>
                <w:b/>
                <w:bCs/>
                <w:color w:val="000000" w:themeColor="text1"/>
                <w:sz w:val="20"/>
                <w:lang w:val="es-AR"/>
              </w:rPr>
              <w:t xml:space="preserve"> / DNI: _________________</w:t>
            </w:r>
          </w:p>
        </w:tc>
      </w:tr>
    </w:tbl>
    <w:bookmarkEnd w:id="0"/>
    <w:p w14:paraId="1FEA9469" w14:textId="2079F1F0" w:rsidR="00D9498D" w:rsidRPr="00E63355" w:rsidRDefault="005946F3" w:rsidP="005946F3">
      <w:pPr>
        <w:pStyle w:val="Ttulo"/>
        <w:tabs>
          <w:tab w:val="left" w:pos="5240"/>
        </w:tabs>
        <w:jc w:val="center"/>
        <w:rPr>
          <w:color w:val="2C283A" w:themeColor="text2"/>
        </w:rPr>
      </w:pPr>
      <w:r>
        <w:t>remito de Entrega</w:t>
      </w:r>
    </w:p>
    <w:tbl>
      <w:tblPr>
        <w:tblStyle w:val="Tabladefactura"/>
        <w:tblpPr w:leftFromText="141" w:rightFromText="141" w:vertAnchor="page" w:horzAnchor="margin" w:tblpX="-719" w:tblpY="4540"/>
        <w:tblW w:w="10436" w:type="dxa"/>
        <w:tblLook w:val="04A0" w:firstRow="1" w:lastRow="0" w:firstColumn="1" w:lastColumn="0" w:noHBand="0" w:noVBand="1"/>
        <w:tblDescription w:val="Facturar a/Enviar a"/>
      </w:tblPr>
      <w:tblGrid>
        <w:gridCol w:w="1622"/>
        <w:gridCol w:w="2180"/>
        <w:gridCol w:w="3496"/>
        <w:gridCol w:w="3138"/>
      </w:tblGrid>
      <w:tr w:rsidR="00920228" w14:paraId="26AF2CAF" w14:textId="77777777" w:rsidTr="00891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1622" w:type="dxa"/>
          </w:tcPr>
          <w:p w14:paraId="054C4A67" w14:textId="747A2F8E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Cant</w:t>
            </w:r>
            <w:r w:rsidR="00BB621E">
              <w:rPr>
                <w:color w:val="000000" w:themeColor="text1"/>
                <w:sz w:val="22"/>
                <w:szCs w:val="22"/>
              </w:rPr>
              <w:t>idad</w:t>
            </w:r>
          </w:p>
        </w:tc>
        <w:tc>
          <w:tcPr>
            <w:tcW w:w="2180" w:type="dxa"/>
          </w:tcPr>
          <w:p w14:paraId="5ACF051E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D54F97">
              <w:rPr>
                <w:color w:val="000000" w:themeColor="text1"/>
                <w:sz w:val="22"/>
                <w:szCs w:val="22"/>
              </w:rPr>
              <w:t>N°</w:t>
            </w:r>
            <w:proofErr w:type="spellEnd"/>
            <w:r w:rsidRPr="00D54F97">
              <w:rPr>
                <w:color w:val="000000" w:themeColor="text1"/>
                <w:sz w:val="22"/>
                <w:szCs w:val="22"/>
              </w:rPr>
              <w:t xml:space="preserve"> de Serie</w:t>
            </w:r>
          </w:p>
        </w:tc>
        <w:tc>
          <w:tcPr>
            <w:tcW w:w="3496" w:type="dxa"/>
          </w:tcPr>
          <w:p w14:paraId="53043679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3138" w:type="dxa"/>
          </w:tcPr>
          <w:p w14:paraId="63AAB358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Observación</w:t>
            </w:r>
          </w:p>
        </w:tc>
      </w:tr>
      <w:tr w:rsidR="002F0EB3" w14:paraId="4BFCA35B" w14:textId="77777777" w:rsidTr="002F0EB3">
        <w:trPr>
          <w:trHeight w:val="193"/>
        </w:trPr>
        <w:tc>
          <w:tcPr>
            <w:tcW w:w="1622" w:type="dxa"/>
          </w:tcPr>
          <w:p>
            <w:r/>
          </w:p>
        </w:tc>
        <w:tc>
          <w:tcPr>
            <w:tcW w:w="2180" w:type="dxa"/>
          </w:tcPr>
          <w:p w14:paraId="02300BAF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6" w:type="dxa"/>
          </w:tcPr>
          <w:p w14:paraId="083CEE9A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138" w:type="dxa"/>
          </w:tcPr>
          <w:p w14:paraId="249A3C00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>
        <w:tc>
          <w:tcPr>
            <w:tcW w:type="dxa" w:w="1622"/>
          </w:tcPr>
          <w:p>
            <w:r>
              <w:t>1</w:t>
            </w:r>
          </w:p>
        </w:tc>
        <w:tc>
          <w:tcPr>
            <w:tcW w:type="dxa" w:w="2180"/>
          </w:tcPr>
          <w:p>
            <w:r>
              <w:t>1150039390</w:t>
            </w:r>
          </w:p>
        </w:tc>
        <w:tc>
          <w:tcPr>
            <w:tcW w:type="dxa" w:w="3496"/>
          </w:tcPr>
          <w:p>
            <w:r>
              <w:t>N° de serie AR020000968182</w:t>
            </w:r>
          </w:p>
        </w:tc>
        <w:tc>
          <w:tcPr>
            <w:tcW w:type="dxa" w:w="3138"/>
          </w:tcPr>
          <w:p>
            <w:r>
              <w:t>Se hace entrega del equipo con el fin de realizar una reparación del BIOS.</w:t>
            </w:r>
          </w:p>
        </w:tc>
      </w:tr>
    </w:tbl>
    <w:tbl>
      <w:tblPr>
        <w:tblStyle w:val="Tabladefactura"/>
        <w:tblpPr w:leftFromText="142" w:rightFromText="142" w:vertAnchor="text" w:horzAnchor="margin" w:tblpXSpec="center" w:tblpY="107"/>
        <w:tblOverlap w:val="never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485"/>
      </w:tblGrid>
      <w:tr w:rsidR="00E63355" w:rsidRPr="0047419D" w14:paraId="3964A818" w14:textId="77777777" w:rsidTr="00D5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tcW w:w="10485" w:type="dxa"/>
            <w:vAlign w:val="top"/>
          </w:tcPr>
          <w:p>
            <w:r>
              <w:t>Fecha:  25/04/2025</w:t>
            </w:r>
          </w:p>
        </w:tc>
      </w:tr>
      <w:tr w:rsidR="00E63355" w14:paraId="17B321A9" w14:textId="77777777" w:rsidTr="00760D01">
        <w:trPr>
          <w:trHeight w:val="684"/>
        </w:trPr>
        <w:tc>
          <w:tcPr>
            <w:tcW w:w="10485" w:type="dxa"/>
          </w:tcPr>
          <w:p>
            <w:r>
              <w:t>Remitente:  Mauro Gauna</w:t>
            </w:r>
          </w:p>
        </w:tc>
      </w:tr>
      <w:tr w:rsidR="00E63355" w14:paraId="18AA7F41" w14:textId="77777777" w:rsidTr="00E63355">
        <w:trPr>
          <w:trHeight w:val="714"/>
        </w:trPr>
        <w:tc>
          <w:tcPr>
            <w:tcW w:w="10485" w:type="dxa"/>
            <w:shd w:val="clear" w:color="auto" w:fill="DEEAF6" w:themeFill="accent1" w:themeFillTint="33"/>
          </w:tcPr>
          <w:p>
            <w:r>
              <w:t>Destinatario:  Patricio Louisaga</w:t>
            </w:r>
          </w:p>
        </w:tc>
      </w:tr>
    </w:tbl>
    <w:p w14:paraId="137A21AB" w14:textId="6213F802" w:rsidR="003B0575" w:rsidRPr="00812FCF" w:rsidRDefault="003B0575" w:rsidP="003B0575">
      <w:pPr>
        <w:rPr>
          <w:sz w:val="22"/>
          <w:szCs w:val="22"/>
          <w:u w:val="single"/>
        </w:rPr>
      </w:pPr>
    </w:p>
    <w:sectPr w:rsidR="003B0575" w:rsidRPr="00812FCF" w:rsidSect="006A1162">
      <w:footerReference w:type="default" r:id="rId11"/>
      <w:headerReference w:type="first" r:id="rId12"/>
      <w:pgSz w:w="11906" w:h="16838" w:code="9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1E356" w14:textId="77777777" w:rsidR="0059153E" w:rsidRDefault="0059153E">
      <w:pPr>
        <w:spacing w:after="0"/>
      </w:pPr>
      <w:r>
        <w:separator/>
      </w:r>
    </w:p>
  </w:endnote>
  <w:endnote w:type="continuationSeparator" w:id="0">
    <w:p w14:paraId="66855F1C" w14:textId="77777777" w:rsidR="0059153E" w:rsidRDefault="00591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D0299" w14:textId="77777777" w:rsidR="00147208" w:rsidRDefault="00147208" w:rsidP="00147208">
    <w:pPr>
      <w:pStyle w:val="Piedepgina"/>
      <w:jc w:val="left"/>
      <w:rPr>
        <w:lang w:bidi="es-ES"/>
      </w:rPr>
    </w:pPr>
  </w:p>
  <w:p w14:paraId="1A098D6A" w14:textId="77777777" w:rsidR="00CA5326" w:rsidRPr="00147208" w:rsidRDefault="00CA5326" w:rsidP="00147208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03079" w14:textId="77777777" w:rsidR="0059153E" w:rsidRDefault="0059153E">
      <w:pPr>
        <w:spacing w:after="0"/>
      </w:pPr>
      <w:r>
        <w:separator/>
      </w:r>
    </w:p>
  </w:footnote>
  <w:footnote w:type="continuationSeparator" w:id="0">
    <w:p w14:paraId="235CCD97" w14:textId="77777777" w:rsidR="0059153E" w:rsidRDefault="00591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E152D" w14:textId="394202B7" w:rsidR="005946F3" w:rsidRDefault="00760D01" w:rsidP="00760D01">
    <w:pPr>
      <w:spacing w:line="264" w:lineRule="auto"/>
    </w:pPr>
    <w:r>
      <w:rPr>
        <w:noProof/>
        <w:color w:val="000000"/>
      </w:rPr>
      <w:drawing>
        <wp:inline distT="0" distB="0" distL="0" distR="0" wp14:anchorId="48AFE50A" wp14:editId="7E158557">
          <wp:extent cx="1190625" cy="209550"/>
          <wp:effectExtent l="0" t="0" r="9525" b="0"/>
          <wp:docPr id="3467809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678093" name="Imagen 34678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46F3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3A2BE7" wp14:editId="1AB332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169E71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" filled="f" strokecolor="#2c283a [3215]" strokeweight="1.25pt">
              <w10:wrap anchorx="page" anchory="page"/>
            </v:rect>
          </w:pict>
        </mc:Fallback>
      </mc:AlternateContent>
    </w:r>
    <w:r w:rsidR="00DA0F75">
      <w:tab/>
    </w:r>
    <w:r w:rsidR="00DA0F75">
      <w:tab/>
    </w:r>
    <w:r w:rsidR="00DA0F75">
      <w:tab/>
    </w:r>
    <w:r w:rsidR="00DA0F75">
      <w:tab/>
    </w:r>
    <w:sdt>
      <w:sdtPr>
        <w:alias w:val="Título"/>
        <w:id w:val="15524250"/>
        <w:placeholder>
          <w:docPart w:val="FC8792D10566470FBE7816EB32D9FD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06207">
          <w:t>Dirección de Sistemas Informáticos | Área de Servicios TI</w:t>
        </w:r>
      </w:sdtContent>
    </w:sdt>
  </w:p>
  <w:p w14:paraId="112F433B" w14:textId="77777777" w:rsidR="005946F3" w:rsidRDefault="005946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E"/>
    <w:rsid w:val="000247DD"/>
    <w:rsid w:val="000346ED"/>
    <w:rsid w:val="0006117E"/>
    <w:rsid w:val="000633F7"/>
    <w:rsid w:val="000741C6"/>
    <w:rsid w:val="00093515"/>
    <w:rsid w:val="000A23D2"/>
    <w:rsid w:val="000E135E"/>
    <w:rsid w:val="00112082"/>
    <w:rsid w:val="00122861"/>
    <w:rsid w:val="00147208"/>
    <w:rsid w:val="00175F53"/>
    <w:rsid w:val="002534F1"/>
    <w:rsid w:val="00255734"/>
    <w:rsid w:val="002939AB"/>
    <w:rsid w:val="002A53DA"/>
    <w:rsid w:val="002B6925"/>
    <w:rsid w:val="002B7C81"/>
    <w:rsid w:val="002E6B65"/>
    <w:rsid w:val="002F0EB3"/>
    <w:rsid w:val="00355FB9"/>
    <w:rsid w:val="00361236"/>
    <w:rsid w:val="0036186F"/>
    <w:rsid w:val="00391DBC"/>
    <w:rsid w:val="00395A5E"/>
    <w:rsid w:val="003A5EA6"/>
    <w:rsid w:val="003B0575"/>
    <w:rsid w:val="00403CDA"/>
    <w:rsid w:val="004168E7"/>
    <w:rsid w:val="0043022A"/>
    <w:rsid w:val="00444F07"/>
    <w:rsid w:val="0047419D"/>
    <w:rsid w:val="004C306F"/>
    <w:rsid w:val="004C50B0"/>
    <w:rsid w:val="004F44ED"/>
    <w:rsid w:val="00504BF5"/>
    <w:rsid w:val="00523A57"/>
    <w:rsid w:val="00565B0A"/>
    <w:rsid w:val="00575A98"/>
    <w:rsid w:val="00582ACE"/>
    <w:rsid w:val="00591137"/>
    <w:rsid w:val="0059153E"/>
    <w:rsid w:val="005946F3"/>
    <w:rsid w:val="005C2CF2"/>
    <w:rsid w:val="005F342D"/>
    <w:rsid w:val="006073BC"/>
    <w:rsid w:val="00613CB2"/>
    <w:rsid w:val="0063714F"/>
    <w:rsid w:val="006433F3"/>
    <w:rsid w:val="0065347E"/>
    <w:rsid w:val="00654C1C"/>
    <w:rsid w:val="006A1162"/>
    <w:rsid w:val="006B542C"/>
    <w:rsid w:val="006E4650"/>
    <w:rsid w:val="0071121A"/>
    <w:rsid w:val="00715E38"/>
    <w:rsid w:val="00735733"/>
    <w:rsid w:val="00735CF9"/>
    <w:rsid w:val="007452C6"/>
    <w:rsid w:val="007478D6"/>
    <w:rsid w:val="0075042F"/>
    <w:rsid w:val="00760D01"/>
    <w:rsid w:val="007B7ADC"/>
    <w:rsid w:val="007C0B5D"/>
    <w:rsid w:val="007C1E31"/>
    <w:rsid w:val="007D40B1"/>
    <w:rsid w:val="007E5071"/>
    <w:rsid w:val="008061BE"/>
    <w:rsid w:val="00806207"/>
    <w:rsid w:val="0080720B"/>
    <w:rsid w:val="00811291"/>
    <w:rsid w:val="00812FCF"/>
    <w:rsid w:val="0086013E"/>
    <w:rsid w:val="00891DFA"/>
    <w:rsid w:val="008942F4"/>
    <w:rsid w:val="008D6BEC"/>
    <w:rsid w:val="00904DBC"/>
    <w:rsid w:val="00920228"/>
    <w:rsid w:val="00926B8F"/>
    <w:rsid w:val="00982676"/>
    <w:rsid w:val="0099786D"/>
    <w:rsid w:val="00A721F2"/>
    <w:rsid w:val="00A72602"/>
    <w:rsid w:val="00AA67C6"/>
    <w:rsid w:val="00AD122F"/>
    <w:rsid w:val="00AD1512"/>
    <w:rsid w:val="00AE3FEB"/>
    <w:rsid w:val="00B64B2D"/>
    <w:rsid w:val="00BA6340"/>
    <w:rsid w:val="00BB621E"/>
    <w:rsid w:val="00BC286E"/>
    <w:rsid w:val="00C23609"/>
    <w:rsid w:val="00C25CCA"/>
    <w:rsid w:val="00C4464C"/>
    <w:rsid w:val="00C54F25"/>
    <w:rsid w:val="00C7576A"/>
    <w:rsid w:val="00C96A87"/>
    <w:rsid w:val="00CA528F"/>
    <w:rsid w:val="00CA5326"/>
    <w:rsid w:val="00CD1338"/>
    <w:rsid w:val="00D41CB8"/>
    <w:rsid w:val="00D54F97"/>
    <w:rsid w:val="00D60F0D"/>
    <w:rsid w:val="00D776E0"/>
    <w:rsid w:val="00D9498D"/>
    <w:rsid w:val="00DA0F75"/>
    <w:rsid w:val="00DB173E"/>
    <w:rsid w:val="00DF22E3"/>
    <w:rsid w:val="00E12E37"/>
    <w:rsid w:val="00E21AE6"/>
    <w:rsid w:val="00E63355"/>
    <w:rsid w:val="00E87050"/>
    <w:rsid w:val="00EE7455"/>
    <w:rsid w:val="00F020F9"/>
    <w:rsid w:val="00F33D62"/>
    <w:rsid w:val="00F8508E"/>
    <w:rsid w:val="00FB3AE3"/>
    <w:rsid w:val="00FC02F2"/>
    <w:rsid w:val="00FD2E53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E84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kern w:val="2"/>
        <w:sz w:val="18"/>
        <w:lang w:val="es-E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9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Tabladefactura">
    <w:name w:val="Tabla de factura"/>
    <w:basedOn w:val="Tabla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factura">
    <w:name w:val="Encabezado de factura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120"/>
    </w:pPr>
    <w:rPr>
      <w:b/>
      <w:bCs/>
    </w:rPr>
  </w:style>
  <w:style w:type="paragraph" w:customStyle="1" w:styleId="Textodeformulario">
    <w:name w:val="Texto de formulario"/>
    <w:basedOn w:val="Normal"/>
    <w:uiPriority w:val="2"/>
    <w:qFormat/>
    <w:pPr>
      <w:spacing w:after="1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ierre">
    <w:name w:val="Closing"/>
    <w:basedOn w:val="Normal"/>
    <w:link w:val="CierreC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ierreCar">
    <w:name w:val="Cierre Car"/>
    <w:basedOn w:val="Fuentedeprrafopredeter"/>
    <w:link w:val="Cierre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cin">
    <w:name w:val="Organizació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olor w:val="5B9BD5" w:themeColor="accent1"/>
    </w:rPr>
  </w:style>
  <w:style w:type="paragraph" w:customStyle="1" w:styleId="Informacindecontacto">
    <w:name w:val="Información de contacto"/>
    <w:basedOn w:val="Normal"/>
    <w:uiPriority w:val="4"/>
    <w:qFormat/>
    <w:pPr>
      <w:spacing w:before="40" w:after="0"/>
    </w:pPr>
  </w:style>
  <w:style w:type="paragraph" w:styleId="NormalWeb">
    <w:name w:val="Normal (Web)"/>
    <w:basedOn w:val="Normal"/>
    <w:uiPriority w:val="99"/>
    <w:semiHidden/>
    <w:unhideWhenUsed/>
    <w:rsid w:val="007E50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Usuario\AppData\Roaming\Microsoft\Templates\Factura%20de%20ventas%20empresariales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8792D10566470FBE7816EB32D9F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60755-BFD7-4363-9A8E-D7DE2425EAFF}"/>
      </w:docPartPr>
      <w:docPartBody>
        <w:p w:rsidR="0095623F" w:rsidRDefault="00000000">
          <w:pPr>
            <w:pStyle w:val="FC8792D10566470FBE7816EB32D9FDDD"/>
          </w:pPr>
          <w:r>
            <w:rPr>
              <w:color w:val="4472C4" w:themeColor="accent1"/>
              <w:sz w:val="20"/>
              <w:szCs w:val="20"/>
              <w:lang w:val="es-MX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B5"/>
    <w:rsid w:val="000633F7"/>
    <w:rsid w:val="00153220"/>
    <w:rsid w:val="002461FA"/>
    <w:rsid w:val="00362565"/>
    <w:rsid w:val="0041233F"/>
    <w:rsid w:val="00441514"/>
    <w:rsid w:val="00470703"/>
    <w:rsid w:val="004C6339"/>
    <w:rsid w:val="004C74E6"/>
    <w:rsid w:val="004E0321"/>
    <w:rsid w:val="00504BF5"/>
    <w:rsid w:val="006B542C"/>
    <w:rsid w:val="007816C6"/>
    <w:rsid w:val="007B7ADC"/>
    <w:rsid w:val="00843ED2"/>
    <w:rsid w:val="00886EAA"/>
    <w:rsid w:val="008B6AF3"/>
    <w:rsid w:val="0095623F"/>
    <w:rsid w:val="009900CA"/>
    <w:rsid w:val="009B1CB5"/>
    <w:rsid w:val="009C7D5C"/>
    <w:rsid w:val="00A12AE1"/>
    <w:rsid w:val="00AB5F7A"/>
    <w:rsid w:val="00B959E1"/>
    <w:rsid w:val="00BC286E"/>
    <w:rsid w:val="00C0334B"/>
    <w:rsid w:val="00CA032E"/>
    <w:rsid w:val="00CD38DD"/>
    <w:rsid w:val="00D218B7"/>
    <w:rsid w:val="00D60F0D"/>
    <w:rsid w:val="00E12E37"/>
    <w:rsid w:val="00E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paragraph" w:customStyle="1" w:styleId="FC8792D10566470FBE7816EB32D9FDDD">
    <w:name w:val="FC8792D10566470FBE7816EB32D9FD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3B1A1D-B6FD-4D51-9E85-E58130E5B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F0ACC9-2D1A-44A7-BC7A-D7A43A58C4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AED7E39-1D0B-4FB6-B926-433E7A52DAD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Factura de ventas empresariales.dotx</Template>
  <TotalTime>0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Dirección de Sistemas Informáticos | Área de Servicios TI</vt:lpstr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Dirección de Sistemas Informáticos | Área de Servicios TI</dc:title>
  <dc:subject/>
  <dc:creator/>
  <cp:keywords/>
  <dc:description/>
  <cp:lastModifiedBy/>
  <cp:revision>1</cp:revision>
  <dcterms:created xsi:type="dcterms:W3CDTF">2025-03-06T03:40:00Z</dcterms:created>
  <dcterms:modified xsi:type="dcterms:W3CDTF">2025-03-17T16:03:00Z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