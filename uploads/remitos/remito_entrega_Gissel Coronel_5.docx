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36" w:type="dxa"/>
        <w:tblLook w:val="04A0" w:firstRow="1" w:lastRow="0" w:firstColumn="1" w:lastColumn="0" w:noHBand="0" w:noVBand="1"/>
        <w:tblDescription w:val="Facturar a/Enviar a"/>
      </w:tblPr>
      <w:tblGrid>
        <w:gridCol w:w="1622"/>
        <w:gridCol w:w="2180"/>
        <w:gridCol w:w="3496"/>
        <w:gridCol w:w="3138"/>
      </w:tblGrid>
      <w:tr w:rsidR="00920228" w14:paraId="26AF2CAF" w14:textId="77777777" w:rsidTr="0089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622" w:type="dxa"/>
          </w:tcPr>
          <w:p w14:paraId="054C4A67" w14:textId="747A2F8E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</w:t>
            </w:r>
            <w:r w:rsidR="00BB621E">
              <w:rPr>
                <w:color w:val="000000" w:themeColor="text1"/>
                <w:sz w:val="22"/>
                <w:szCs w:val="22"/>
              </w:rPr>
              <w:t>idad</w:t>
            </w:r>
          </w:p>
        </w:tc>
        <w:tc>
          <w:tcPr>
            <w:tcW w:w="2180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 xml:space="preserve"> de Serie</w:t>
            </w:r>
          </w:p>
        </w:tc>
        <w:tc>
          <w:tcPr>
            <w:tcW w:w="3496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138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F0EB3" w14:paraId="4BFCA35B" w14:textId="77777777" w:rsidTr="002F0EB3">
        <w:trPr>
          <w:trHeight w:val="193"/>
        </w:trPr>
        <w:tc>
          <w:tcPr>
            <w:tcW w:w="1622" w:type="dxa"/>
          </w:tcPr>
          <w:p>
            <w:r/>
          </w:p>
        </w:tc>
        <w:tc>
          <w:tcPr>
            <w:tcW w:w="2180" w:type="dxa"/>
          </w:tcPr>
          <w:p w14:paraId="02300BAF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83CEE9A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8" w:type="dxa"/>
          </w:tcPr>
          <w:p w14:paraId="249A3C00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>
        <w:tc>
          <w:tcPr>
            <w:tcW w:type="dxa" w:w="1622"/>
          </w:tcPr>
          <w:p>
            <w:r>
              <w:t>8</w:t>
            </w:r>
          </w:p>
        </w:tc>
        <w:tc>
          <w:tcPr>
            <w:tcW w:type="dxa" w:w="2180"/>
          </w:tcPr>
          <w:p>
            <w:r>
              <w:t>123456789</w:t>
            </w:r>
          </w:p>
        </w:tc>
        <w:tc>
          <w:tcPr>
            <w:tcW w:type="dxa" w:w="3496"/>
          </w:tcPr>
          <w:p>
            <w:r>
              <w:t>Zapallos</w:t>
            </w:r>
          </w:p>
        </w:tc>
        <w:tc>
          <w:tcPr>
            <w:tcW w:type="dxa" w:w="3138"/>
          </w:tcPr>
          <w:p>
            <w:r>
              <w:t>están medio medio</w:t>
            </w: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15/04/2025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Mauro Gauna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Gissel Coronel</w:t>
            </w:r>
          </w:p>
        </w:tc>
      </w:tr>
    </w:tbl>
    <w:p w14:paraId="137A21AB" w14:textId="6213F802" w:rsidR="003B0575" w:rsidRPr="00812FCF" w:rsidRDefault="003B0575" w:rsidP="003B0575">
      <w:pPr>
        <w:rPr>
          <w:sz w:val="22"/>
          <w:szCs w:val="22"/>
          <w:u w:val="single"/>
        </w:rPr>
      </w:pPr>
    </w:p>
    <w:sectPr w:rsidR="003B0575" w:rsidRPr="00812FCF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1E356" w14:textId="77777777" w:rsidR="0059153E" w:rsidRDefault="0059153E">
      <w:pPr>
        <w:spacing w:after="0"/>
      </w:pPr>
      <w:r>
        <w:separator/>
      </w:r>
    </w:p>
  </w:endnote>
  <w:endnote w:type="continuationSeparator" w:id="0">
    <w:p w14:paraId="66855F1C" w14:textId="77777777" w:rsidR="0059153E" w:rsidRDefault="00591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03079" w14:textId="77777777" w:rsidR="0059153E" w:rsidRDefault="0059153E">
      <w:pPr>
        <w:spacing w:after="0"/>
      </w:pPr>
      <w:r>
        <w:separator/>
      </w:r>
    </w:p>
  </w:footnote>
  <w:footnote w:type="continuationSeparator" w:id="0">
    <w:p w14:paraId="235CCD97" w14:textId="77777777" w:rsidR="0059153E" w:rsidRDefault="00591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633F7"/>
    <w:rsid w:val="000741C6"/>
    <w:rsid w:val="00093515"/>
    <w:rsid w:val="000A23D2"/>
    <w:rsid w:val="000E135E"/>
    <w:rsid w:val="00112082"/>
    <w:rsid w:val="00122861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2F0EB3"/>
    <w:rsid w:val="00355FB9"/>
    <w:rsid w:val="00361236"/>
    <w:rsid w:val="0036186F"/>
    <w:rsid w:val="00391DBC"/>
    <w:rsid w:val="00395A5E"/>
    <w:rsid w:val="003A5EA6"/>
    <w:rsid w:val="003B0575"/>
    <w:rsid w:val="00403CDA"/>
    <w:rsid w:val="004168E7"/>
    <w:rsid w:val="0043022A"/>
    <w:rsid w:val="00444F07"/>
    <w:rsid w:val="0047419D"/>
    <w:rsid w:val="004C306F"/>
    <w:rsid w:val="004C50B0"/>
    <w:rsid w:val="004F44ED"/>
    <w:rsid w:val="00504BF5"/>
    <w:rsid w:val="00523A57"/>
    <w:rsid w:val="00565B0A"/>
    <w:rsid w:val="00575A98"/>
    <w:rsid w:val="00582ACE"/>
    <w:rsid w:val="00591137"/>
    <w:rsid w:val="0059153E"/>
    <w:rsid w:val="005946F3"/>
    <w:rsid w:val="005C2CF2"/>
    <w:rsid w:val="005F342D"/>
    <w:rsid w:val="006073BC"/>
    <w:rsid w:val="00613CB2"/>
    <w:rsid w:val="0063714F"/>
    <w:rsid w:val="006433F3"/>
    <w:rsid w:val="0065347E"/>
    <w:rsid w:val="00654C1C"/>
    <w:rsid w:val="006A1162"/>
    <w:rsid w:val="006B542C"/>
    <w:rsid w:val="006E4650"/>
    <w:rsid w:val="0071121A"/>
    <w:rsid w:val="00715E38"/>
    <w:rsid w:val="00735733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0720B"/>
    <w:rsid w:val="00811291"/>
    <w:rsid w:val="00812FCF"/>
    <w:rsid w:val="0086013E"/>
    <w:rsid w:val="00891DFA"/>
    <w:rsid w:val="008942F4"/>
    <w:rsid w:val="008D6BEC"/>
    <w:rsid w:val="00904DBC"/>
    <w:rsid w:val="00920228"/>
    <w:rsid w:val="00926B8F"/>
    <w:rsid w:val="00982676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B621E"/>
    <w:rsid w:val="00BC286E"/>
    <w:rsid w:val="00C23609"/>
    <w:rsid w:val="00C25CCA"/>
    <w:rsid w:val="00C4464C"/>
    <w:rsid w:val="00C54F25"/>
    <w:rsid w:val="00C7576A"/>
    <w:rsid w:val="00C96A87"/>
    <w:rsid w:val="00CA528F"/>
    <w:rsid w:val="00CA5326"/>
    <w:rsid w:val="00CD1338"/>
    <w:rsid w:val="00D41CB8"/>
    <w:rsid w:val="00D54F97"/>
    <w:rsid w:val="00D60F0D"/>
    <w:rsid w:val="00D776E0"/>
    <w:rsid w:val="00D9498D"/>
    <w:rsid w:val="00DA0F75"/>
    <w:rsid w:val="00DB173E"/>
    <w:rsid w:val="00DF22E3"/>
    <w:rsid w:val="00E12E37"/>
    <w:rsid w:val="00E21AE6"/>
    <w:rsid w:val="00E63355"/>
    <w:rsid w:val="00E87050"/>
    <w:rsid w:val="00EE7455"/>
    <w:rsid w:val="00F020F9"/>
    <w:rsid w:val="00F33D62"/>
    <w:rsid w:val="00F8508E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0633F7"/>
    <w:rsid w:val="00153220"/>
    <w:rsid w:val="002461FA"/>
    <w:rsid w:val="00362565"/>
    <w:rsid w:val="0041233F"/>
    <w:rsid w:val="00441514"/>
    <w:rsid w:val="00470703"/>
    <w:rsid w:val="004C6339"/>
    <w:rsid w:val="004C74E6"/>
    <w:rsid w:val="004E0321"/>
    <w:rsid w:val="00504BF5"/>
    <w:rsid w:val="006B542C"/>
    <w:rsid w:val="007816C6"/>
    <w:rsid w:val="007B7ADC"/>
    <w:rsid w:val="00843ED2"/>
    <w:rsid w:val="00886EAA"/>
    <w:rsid w:val="008B6AF3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CA032E"/>
    <w:rsid w:val="00CD38DD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